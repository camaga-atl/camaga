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BCE" w:rsidRPr="005D155B" w:rsidRDefault="00F643E6" w:rsidP="00047BCE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-228601</wp:posOffset>
                </wp:positionV>
                <wp:extent cx="5257800" cy="1038225"/>
                <wp:effectExtent l="0" t="0" r="0" b="9525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B1FFC" w:rsidRPr="0096431B" w:rsidRDefault="00DB1FFC" w:rsidP="00047BCE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  <w:r w:rsidRPr="0096431B">
                              <w:rPr>
                                <w:b/>
                                <w:b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  <w:t xml:space="preserve">CAMAGA </w:t>
                            </w:r>
                          </w:p>
                          <w:p w:rsidR="00DB1FFC" w:rsidRPr="0096431B" w:rsidRDefault="00DB1FFC" w:rsidP="00047BCE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96431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"/>
                              </w:rPr>
                              <w:t>(Carnatic Music Association of Georgia)</w:t>
                            </w:r>
                          </w:p>
                          <w:p w:rsidR="00DB1FFC" w:rsidRPr="0096431B" w:rsidRDefault="00DB1FFC" w:rsidP="00047BCE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96431B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lang w:val="en"/>
                              </w:rPr>
                              <w:t>Great Composers Day</w:t>
                            </w:r>
                          </w:p>
                          <w:p w:rsidR="00DB1FFC" w:rsidRPr="0096431B" w:rsidRDefault="00DB1FFC" w:rsidP="00047BCE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  <w:proofErr w:type="gramStart"/>
                            <w:r w:rsidRPr="0096431B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  <w:t>February  17</w:t>
                            </w:r>
                            <w:r w:rsidRPr="0096431B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vertAlign w:val="superscript"/>
                                <w:lang w:val="en"/>
                              </w:rPr>
                              <w:t>th</w:t>
                            </w:r>
                            <w:proofErr w:type="gramEnd"/>
                            <w:r w:rsidRPr="0096431B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  <w:t>, 2018</w:t>
                            </w:r>
                          </w:p>
                          <w:p w:rsidR="00DB1FFC" w:rsidRDefault="00DB1FFC" w:rsidP="00047BCE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  <w:p w:rsidR="00DB1FFC" w:rsidRDefault="00DB1FFC" w:rsidP="00047BCE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  <w:p w:rsidR="00DB1FFC" w:rsidRDefault="00DB1FFC" w:rsidP="00047BCE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  <w:p w:rsidR="00DB1FFC" w:rsidRDefault="00DB1FFC" w:rsidP="00047BCE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  <w:p w:rsidR="00DB1FFC" w:rsidRPr="00DA7DCB" w:rsidRDefault="00DB1FFC" w:rsidP="00047BCE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8pt;margin-top:-18pt;width:414pt;height:81.7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" filled="f" stroked="f" insetpen="t">
                <v:textbox inset="2.88pt,2.88pt,2.88pt,2.88pt">
                  <w:txbxContent>
                    <w:p w:rsidR="00DB1FFC" w:rsidRPr="0096431B" w:rsidRDefault="00DB1FFC" w:rsidP="00047BCE">
                      <w:pPr>
                        <w:widowControl w:val="0"/>
                        <w:jc w:val="center"/>
                        <w:rPr>
                          <w:b/>
                          <w:b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  <w:r w:rsidRPr="0096431B">
                        <w:rPr>
                          <w:b/>
                          <w:b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  <w:t xml:space="preserve">CAMAGA </w:t>
                      </w:r>
                    </w:p>
                    <w:p w:rsidR="00DB1FFC" w:rsidRPr="0096431B" w:rsidRDefault="00DB1FFC" w:rsidP="00047BCE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lang w:val="en"/>
                        </w:rPr>
                      </w:pPr>
                      <w:r w:rsidRPr="0096431B"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lang w:val="en"/>
                        </w:rPr>
                        <w:t>(Carnatic Music Association of Georgia)</w:t>
                      </w:r>
                    </w:p>
                    <w:p w:rsidR="00DB1FFC" w:rsidRPr="0096431B" w:rsidRDefault="00DB1FFC" w:rsidP="00047BCE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lang w:val="en"/>
                        </w:rPr>
                      </w:pPr>
                      <w:r w:rsidRPr="0096431B"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lang w:val="en"/>
                        </w:rPr>
                        <w:t>Great Composers Day</w:t>
                      </w:r>
                    </w:p>
                    <w:p w:rsidR="00DB1FFC" w:rsidRPr="0096431B" w:rsidRDefault="00DB1FFC" w:rsidP="00047BCE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  <w:proofErr w:type="gramStart"/>
                      <w:r w:rsidRPr="0096431B"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  <w:t>February  17</w:t>
                      </w:r>
                      <w:r w:rsidRPr="0096431B"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vertAlign w:val="superscript"/>
                          <w:lang w:val="en"/>
                        </w:rPr>
                        <w:t>th</w:t>
                      </w:r>
                      <w:proofErr w:type="gramEnd"/>
                      <w:r w:rsidRPr="0096431B"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  <w:t>, 2018</w:t>
                      </w:r>
                    </w:p>
                    <w:p w:rsidR="00DB1FFC" w:rsidRDefault="00DB1FFC" w:rsidP="00047BCE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  <w:p w:rsidR="00DB1FFC" w:rsidRDefault="00DB1FFC" w:rsidP="00047BCE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  <w:p w:rsidR="00DB1FFC" w:rsidRDefault="00DB1FFC" w:rsidP="00047BCE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  <w:p w:rsidR="00DB1FFC" w:rsidRDefault="00DB1FFC" w:rsidP="00047BCE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  <w:p w:rsidR="00DB1FFC" w:rsidRPr="00DA7DCB" w:rsidRDefault="00DB1FFC" w:rsidP="00047BCE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7BCE" w:rsidRPr="005D155B" w:rsidRDefault="00047BCE" w:rsidP="00047BCE">
      <w:pPr>
        <w:jc w:val="center"/>
        <w:rPr>
          <w:sz w:val="24"/>
          <w:szCs w:val="24"/>
          <w:u w:val="single"/>
        </w:rPr>
      </w:pPr>
    </w:p>
    <w:p w:rsidR="008F529F" w:rsidRDefault="008F529F" w:rsidP="00047BCE">
      <w:pPr>
        <w:jc w:val="center"/>
        <w:rPr>
          <w:b/>
          <w:sz w:val="24"/>
          <w:szCs w:val="24"/>
          <w:u w:val="single"/>
        </w:rPr>
      </w:pPr>
    </w:p>
    <w:p w:rsidR="00C176ED" w:rsidRDefault="00C176ED" w:rsidP="00047BCE">
      <w:pPr>
        <w:jc w:val="center"/>
        <w:rPr>
          <w:b/>
          <w:sz w:val="24"/>
          <w:szCs w:val="24"/>
          <w:u w:val="single"/>
        </w:rPr>
      </w:pPr>
    </w:p>
    <w:p w:rsidR="0096431B" w:rsidRDefault="0096431B" w:rsidP="00047BCE">
      <w:pPr>
        <w:jc w:val="center"/>
        <w:rPr>
          <w:b/>
          <w:sz w:val="24"/>
          <w:szCs w:val="24"/>
          <w:u w:val="single"/>
        </w:rPr>
      </w:pPr>
    </w:p>
    <w:p w:rsidR="0096431B" w:rsidRPr="0096431B" w:rsidRDefault="0096431B" w:rsidP="00047BCE">
      <w:pPr>
        <w:jc w:val="center"/>
        <w:rPr>
          <w:b/>
          <w:sz w:val="28"/>
          <w:szCs w:val="28"/>
          <w:u w:val="single"/>
        </w:rPr>
      </w:pPr>
    </w:p>
    <w:p w:rsidR="00047BCE" w:rsidRPr="0096431B" w:rsidRDefault="00046894" w:rsidP="00047BCE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t>8:30 AM- 9</w:t>
      </w:r>
      <w:r w:rsidR="0060774F" w:rsidRPr="0096431B">
        <w:rPr>
          <w:b/>
          <w:sz w:val="28"/>
          <w:szCs w:val="28"/>
          <w:u w:val="single"/>
        </w:rPr>
        <w:t>:</w:t>
      </w:r>
      <w:r w:rsidRPr="0096431B">
        <w:rPr>
          <w:b/>
          <w:sz w:val="28"/>
          <w:szCs w:val="28"/>
          <w:u w:val="single"/>
        </w:rPr>
        <w:t>4</w:t>
      </w:r>
      <w:r w:rsidR="00853E34" w:rsidRPr="0096431B">
        <w:rPr>
          <w:b/>
          <w:sz w:val="28"/>
          <w:szCs w:val="28"/>
          <w:u w:val="single"/>
        </w:rPr>
        <w:t xml:space="preserve">5 </w:t>
      </w:r>
      <w:r w:rsidR="00EC291F" w:rsidRPr="0096431B">
        <w:rPr>
          <w:b/>
          <w:sz w:val="28"/>
          <w:szCs w:val="28"/>
          <w:u w:val="single"/>
        </w:rPr>
        <w:t>AM</w:t>
      </w:r>
    </w:p>
    <w:tbl>
      <w:tblPr>
        <w:tblpPr w:leftFromText="180" w:rightFromText="180" w:vertAnchor="text" w:horzAnchor="margin" w:tblpXSpec="center" w:tblpY="128"/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6"/>
        <w:gridCol w:w="5727"/>
        <w:gridCol w:w="2494"/>
      </w:tblGrid>
      <w:tr w:rsidR="00064901" w:rsidRPr="00744426" w:rsidTr="004312D3">
        <w:trPr>
          <w:trHeight w:val="411"/>
        </w:trPr>
        <w:tc>
          <w:tcPr>
            <w:tcW w:w="1106" w:type="dxa"/>
            <w:shd w:val="clear" w:color="auto" w:fill="D6E3BC"/>
          </w:tcPr>
          <w:p w:rsidR="00064901" w:rsidRPr="00603190" w:rsidRDefault="00064901" w:rsidP="00603190">
            <w:pPr>
              <w:rPr>
                <w:b/>
                <w:sz w:val="24"/>
                <w:szCs w:val="24"/>
              </w:rPr>
            </w:pPr>
            <w:r w:rsidRPr="00603190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5727" w:type="dxa"/>
            <w:shd w:val="clear" w:color="auto" w:fill="D6E3BC"/>
          </w:tcPr>
          <w:p w:rsidR="00064901" w:rsidRPr="00603190" w:rsidRDefault="00064901" w:rsidP="00603190">
            <w:pPr>
              <w:rPr>
                <w:b/>
                <w:sz w:val="24"/>
                <w:szCs w:val="24"/>
              </w:rPr>
            </w:pPr>
            <w:r w:rsidRPr="00603190">
              <w:rPr>
                <w:b/>
                <w:sz w:val="24"/>
                <w:szCs w:val="24"/>
              </w:rPr>
              <w:t>Participants</w:t>
            </w:r>
          </w:p>
        </w:tc>
        <w:tc>
          <w:tcPr>
            <w:tcW w:w="2494" w:type="dxa"/>
            <w:shd w:val="clear" w:color="auto" w:fill="D6E3BC"/>
          </w:tcPr>
          <w:p w:rsidR="00064901" w:rsidRPr="00603190" w:rsidRDefault="00064901" w:rsidP="00603190">
            <w:pPr>
              <w:rPr>
                <w:b/>
                <w:sz w:val="24"/>
                <w:szCs w:val="24"/>
              </w:rPr>
            </w:pPr>
            <w:r w:rsidRPr="00603190">
              <w:rPr>
                <w:b/>
                <w:sz w:val="24"/>
                <w:szCs w:val="24"/>
              </w:rPr>
              <w:t>Category</w:t>
            </w:r>
          </w:p>
        </w:tc>
      </w:tr>
      <w:tr w:rsidR="001B6A99" w:rsidRPr="00393BF2" w:rsidTr="004312D3">
        <w:trPr>
          <w:trHeight w:val="446"/>
        </w:trPr>
        <w:tc>
          <w:tcPr>
            <w:tcW w:w="1106" w:type="dxa"/>
          </w:tcPr>
          <w:p w:rsidR="001B6A99" w:rsidRPr="0096431B" w:rsidRDefault="00084FB0" w:rsidP="00603190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1</w:t>
            </w:r>
          </w:p>
        </w:tc>
        <w:tc>
          <w:tcPr>
            <w:tcW w:w="5727" w:type="dxa"/>
          </w:tcPr>
          <w:p w:rsidR="001B6A99" w:rsidRPr="0096431B" w:rsidRDefault="000441FE" w:rsidP="000441FE">
            <w:pPr>
              <w:rPr>
                <w:color w:val="auto"/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 xml:space="preserve">Nikhil </w:t>
            </w:r>
            <w:proofErr w:type="spellStart"/>
            <w:r w:rsidRPr="0096431B">
              <w:rPr>
                <w:sz w:val="28"/>
                <w:szCs w:val="28"/>
              </w:rPr>
              <w:t>Kasaghatta</w:t>
            </w:r>
            <w:proofErr w:type="spellEnd"/>
          </w:p>
        </w:tc>
        <w:tc>
          <w:tcPr>
            <w:tcW w:w="2494" w:type="dxa"/>
          </w:tcPr>
          <w:p w:rsidR="001B6A99" w:rsidRPr="0096431B" w:rsidRDefault="00BB7944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Violin</w:t>
            </w:r>
          </w:p>
        </w:tc>
      </w:tr>
      <w:tr w:rsidR="001B6A99" w:rsidRPr="00393BF2" w:rsidTr="004312D3">
        <w:trPr>
          <w:trHeight w:val="469"/>
        </w:trPr>
        <w:tc>
          <w:tcPr>
            <w:tcW w:w="1106" w:type="dxa"/>
          </w:tcPr>
          <w:p w:rsidR="001B6A99" w:rsidRPr="0096431B" w:rsidRDefault="00084FB0" w:rsidP="00603190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2</w:t>
            </w:r>
          </w:p>
        </w:tc>
        <w:tc>
          <w:tcPr>
            <w:tcW w:w="5727" w:type="dxa"/>
          </w:tcPr>
          <w:p w:rsidR="001B6A99" w:rsidRPr="0096431B" w:rsidRDefault="000441FE" w:rsidP="000441F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Prarthana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Bhaaradwaj</w:t>
            </w:r>
            <w:proofErr w:type="spellEnd"/>
          </w:p>
        </w:tc>
        <w:tc>
          <w:tcPr>
            <w:tcW w:w="2494" w:type="dxa"/>
          </w:tcPr>
          <w:p w:rsidR="001B6A99" w:rsidRPr="0096431B" w:rsidRDefault="00BB7944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1B6A99" w:rsidRPr="00393BF2" w:rsidTr="004312D3">
        <w:trPr>
          <w:trHeight w:val="446"/>
        </w:trPr>
        <w:tc>
          <w:tcPr>
            <w:tcW w:w="1106" w:type="dxa"/>
          </w:tcPr>
          <w:p w:rsidR="001B6A99" w:rsidRPr="0096431B" w:rsidRDefault="00084FB0" w:rsidP="00603190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3</w:t>
            </w:r>
          </w:p>
        </w:tc>
        <w:tc>
          <w:tcPr>
            <w:tcW w:w="5727" w:type="dxa"/>
          </w:tcPr>
          <w:p w:rsidR="001B6A99" w:rsidRPr="0096431B" w:rsidRDefault="000441FE" w:rsidP="000441F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Nanditha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Bhaaradwaj</w:t>
            </w:r>
            <w:proofErr w:type="spellEnd"/>
          </w:p>
        </w:tc>
        <w:tc>
          <w:tcPr>
            <w:tcW w:w="2494" w:type="dxa"/>
          </w:tcPr>
          <w:p w:rsidR="001B6A99" w:rsidRPr="0096431B" w:rsidRDefault="00BB7944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1B6A99" w:rsidRPr="00393BF2" w:rsidTr="004312D3">
        <w:trPr>
          <w:trHeight w:val="423"/>
        </w:trPr>
        <w:tc>
          <w:tcPr>
            <w:tcW w:w="1106" w:type="dxa"/>
          </w:tcPr>
          <w:p w:rsidR="001B6A99" w:rsidRPr="0096431B" w:rsidRDefault="00084FB0" w:rsidP="00603190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4</w:t>
            </w:r>
          </w:p>
        </w:tc>
        <w:tc>
          <w:tcPr>
            <w:tcW w:w="5727" w:type="dxa"/>
          </w:tcPr>
          <w:p w:rsidR="001B6A99" w:rsidRPr="0096431B" w:rsidRDefault="000441FE" w:rsidP="000441F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Anand</w:t>
            </w:r>
            <w:proofErr w:type="spellEnd"/>
            <w:r w:rsidRPr="0096431B">
              <w:rPr>
                <w:sz w:val="28"/>
                <w:szCs w:val="28"/>
              </w:rPr>
              <w:t xml:space="preserve"> Krishnan</w:t>
            </w:r>
          </w:p>
        </w:tc>
        <w:tc>
          <w:tcPr>
            <w:tcW w:w="2494" w:type="dxa"/>
          </w:tcPr>
          <w:p w:rsidR="001B6A99" w:rsidRPr="0096431B" w:rsidRDefault="000441FE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1B6A99" w:rsidRPr="00393BF2" w:rsidTr="004312D3">
        <w:trPr>
          <w:trHeight w:val="331"/>
        </w:trPr>
        <w:tc>
          <w:tcPr>
            <w:tcW w:w="1106" w:type="dxa"/>
          </w:tcPr>
          <w:p w:rsidR="001B6A99" w:rsidRPr="0096431B" w:rsidRDefault="00084FB0" w:rsidP="00603190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5</w:t>
            </w:r>
          </w:p>
        </w:tc>
        <w:tc>
          <w:tcPr>
            <w:tcW w:w="5727" w:type="dxa"/>
          </w:tcPr>
          <w:p w:rsidR="00393BF2" w:rsidRPr="0096431B" w:rsidRDefault="00393BF2" w:rsidP="00393BF2">
            <w:pPr>
              <w:tabs>
                <w:tab w:val="left" w:pos="1479"/>
              </w:tabs>
              <w:rPr>
                <w:color w:val="auto"/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Jyotsna K</w:t>
            </w:r>
          </w:p>
          <w:p w:rsidR="001B6A99" w:rsidRPr="0096431B" w:rsidRDefault="001B6A99" w:rsidP="00393BF2">
            <w:pPr>
              <w:tabs>
                <w:tab w:val="left" w:pos="1479"/>
              </w:tabs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494" w:type="dxa"/>
          </w:tcPr>
          <w:p w:rsidR="001B6A99" w:rsidRPr="0096431B" w:rsidRDefault="00393BF2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1B6A99" w:rsidRPr="00393BF2" w:rsidTr="004312D3">
        <w:trPr>
          <w:trHeight w:val="488"/>
        </w:trPr>
        <w:tc>
          <w:tcPr>
            <w:tcW w:w="1106" w:type="dxa"/>
          </w:tcPr>
          <w:p w:rsidR="001B6A99" w:rsidRPr="0096431B" w:rsidRDefault="00084FB0" w:rsidP="00603190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6</w:t>
            </w:r>
          </w:p>
        </w:tc>
        <w:tc>
          <w:tcPr>
            <w:tcW w:w="5727" w:type="dxa"/>
          </w:tcPr>
          <w:p w:rsidR="001B6A99" w:rsidRPr="0096431B" w:rsidRDefault="00D978DE" w:rsidP="00603190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Ranjani</w:t>
            </w:r>
            <w:proofErr w:type="spellEnd"/>
            <w:r w:rsidRPr="0096431B">
              <w:rPr>
                <w:sz w:val="28"/>
                <w:szCs w:val="28"/>
              </w:rPr>
              <w:t xml:space="preserve"> Vasudevan</w:t>
            </w:r>
          </w:p>
        </w:tc>
        <w:tc>
          <w:tcPr>
            <w:tcW w:w="2494" w:type="dxa"/>
          </w:tcPr>
          <w:p w:rsidR="001B6A99" w:rsidRPr="0096431B" w:rsidRDefault="00BB7944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786AE9" w:rsidRPr="00393BF2" w:rsidTr="004312D3">
        <w:trPr>
          <w:trHeight w:val="446"/>
        </w:trPr>
        <w:tc>
          <w:tcPr>
            <w:tcW w:w="1106" w:type="dxa"/>
          </w:tcPr>
          <w:p w:rsidR="00786AE9" w:rsidRPr="0096431B" w:rsidRDefault="00084FB0" w:rsidP="00603190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7</w:t>
            </w:r>
          </w:p>
        </w:tc>
        <w:tc>
          <w:tcPr>
            <w:tcW w:w="5727" w:type="dxa"/>
          </w:tcPr>
          <w:p w:rsidR="00D978DE" w:rsidRPr="0096431B" w:rsidRDefault="00D978DE" w:rsidP="00D978D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Pranavi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Srinivasa</w:t>
            </w:r>
            <w:proofErr w:type="spellEnd"/>
          </w:p>
          <w:p w:rsidR="00786AE9" w:rsidRPr="0096431B" w:rsidRDefault="00786AE9" w:rsidP="00603190">
            <w:pPr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494" w:type="dxa"/>
          </w:tcPr>
          <w:p w:rsidR="00786AE9" w:rsidRPr="0096431B" w:rsidRDefault="00BB7944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786AE9" w:rsidRPr="00393BF2" w:rsidTr="004312D3">
        <w:trPr>
          <w:trHeight w:val="469"/>
        </w:trPr>
        <w:tc>
          <w:tcPr>
            <w:tcW w:w="1106" w:type="dxa"/>
          </w:tcPr>
          <w:p w:rsidR="00786AE9" w:rsidRPr="0096431B" w:rsidRDefault="00962141" w:rsidP="00603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727" w:type="dxa"/>
          </w:tcPr>
          <w:p w:rsidR="00786AE9" w:rsidRPr="0096431B" w:rsidRDefault="00961E41" w:rsidP="00961E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Neha Murthy</w:t>
            </w:r>
          </w:p>
        </w:tc>
        <w:tc>
          <w:tcPr>
            <w:tcW w:w="2494" w:type="dxa"/>
          </w:tcPr>
          <w:p w:rsidR="00786AE9" w:rsidRPr="0096431B" w:rsidRDefault="00961E41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1B6A99" w:rsidRPr="00393BF2" w:rsidTr="004312D3">
        <w:trPr>
          <w:trHeight w:val="331"/>
        </w:trPr>
        <w:tc>
          <w:tcPr>
            <w:tcW w:w="1106" w:type="dxa"/>
          </w:tcPr>
          <w:p w:rsidR="001B6A99" w:rsidRPr="0096431B" w:rsidRDefault="00962141" w:rsidP="00603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727" w:type="dxa"/>
          </w:tcPr>
          <w:p w:rsidR="001B6A99" w:rsidRPr="0096431B" w:rsidRDefault="000441FE" w:rsidP="000441F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Srinidhi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Thangaraj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Harshitha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Ganesan</w:t>
            </w:r>
            <w:proofErr w:type="spellEnd"/>
          </w:p>
        </w:tc>
        <w:tc>
          <w:tcPr>
            <w:tcW w:w="2494" w:type="dxa"/>
          </w:tcPr>
          <w:p w:rsidR="001B6A99" w:rsidRPr="0096431B" w:rsidRDefault="000441FE" w:rsidP="00603190">
            <w:pPr>
              <w:rPr>
                <w:color w:val="auto"/>
                <w:sz w:val="28"/>
                <w:szCs w:val="28"/>
              </w:rPr>
            </w:pPr>
            <w:proofErr w:type="spellStart"/>
            <w:r w:rsidRPr="0096431B">
              <w:rPr>
                <w:color w:val="auto"/>
                <w:sz w:val="28"/>
                <w:szCs w:val="28"/>
              </w:rPr>
              <w:t>Veena</w:t>
            </w:r>
            <w:proofErr w:type="spellEnd"/>
          </w:p>
        </w:tc>
      </w:tr>
      <w:tr w:rsidR="001B6A99" w:rsidRPr="00393BF2" w:rsidTr="004312D3">
        <w:trPr>
          <w:trHeight w:val="304"/>
        </w:trPr>
        <w:tc>
          <w:tcPr>
            <w:tcW w:w="1106" w:type="dxa"/>
          </w:tcPr>
          <w:p w:rsidR="001B6A99" w:rsidRPr="0096431B" w:rsidRDefault="00084FB0" w:rsidP="00603190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1</w:t>
            </w:r>
            <w:r w:rsidR="00962141">
              <w:rPr>
                <w:sz w:val="28"/>
                <w:szCs w:val="28"/>
              </w:rPr>
              <w:t>0</w:t>
            </w:r>
          </w:p>
        </w:tc>
        <w:tc>
          <w:tcPr>
            <w:tcW w:w="5727" w:type="dxa"/>
          </w:tcPr>
          <w:p w:rsidR="001B6A99" w:rsidRPr="0096431B" w:rsidRDefault="003A6C05" w:rsidP="003A6C05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Tarkshika</w:t>
            </w:r>
            <w:proofErr w:type="spellEnd"/>
            <w:r w:rsidRPr="0096431B">
              <w:rPr>
                <w:sz w:val="28"/>
                <w:szCs w:val="28"/>
              </w:rPr>
              <w:t xml:space="preserve"> Sudan</w:t>
            </w:r>
          </w:p>
        </w:tc>
        <w:tc>
          <w:tcPr>
            <w:tcW w:w="2494" w:type="dxa"/>
          </w:tcPr>
          <w:p w:rsidR="001B6A99" w:rsidRPr="0096431B" w:rsidRDefault="003A6C05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786AE9" w:rsidRPr="00393BF2" w:rsidTr="004312D3">
        <w:trPr>
          <w:trHeight w:val="373"/>
        </w:trPr>
        <w:tc>
          <w:tcPr>
            <w:tcW w:w="1106" w:type="dxa"/>
          </w:tcPr>
          <w:p w:rsidR="00786AE9" w:rsidRPr="0096431B" w:rsidRDefault="00962141" w:rsidP="00603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27" w:type="dxa"/>
          </w:tcPr>
          <w:p w:rsidR="00786AE9" w:rsidRPr="0096431B" w:rsidRDefault="000441FE" w:rsidP="000441F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Anand</w:t>
            </w:r>
            <w:proofErr w:type="spellEnd"/>
            <w:r w:rsidRPr="0096431B">
              <w:rPr>
                <w:sz w:val="28"/>
                <w:szCs w:val="28"/>
              </w:rPr>
              <w:t xml:space="preserve"> Krishnan</w:t>
            </w:r>
          </w:p>
        </w:tc>
        <w:tc>
          <w:tcPr>
            <w:tcW w:w="2494" w:type="dxa"/>
          </w:tcPr>
          <w:p w:rsidR="00786AE9" w:rsidRPr="0096431B" w:rsidRDefault="000441FE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Violin</w:t>
            </w:r>
          </w:p>
        </w:tc>
      </w:tr>
      <w:tr w:rsidR="008A5BE5" w:rsidRPr="00393BF2" w:rsidTr="004312D3">
        <w:trPr>
          <w:trHeight w:val="373"/>
        </w:trPr>
        <w:tc>
          <w:tcPr>
            <w:tcW w:w="1106" w:type="dxa"/>
          </w:tcPr>
          <w:p w:rsidR="008A5BE5" w:rsidRPr="0096431B" w:rsidRDefault="00084FB0" w:rsidP="00603190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1</w:t>
            </w:r>
            <w:r w:rsidR="00962141">
              <w:rPr>
                <w:sz w:val="28"/>
                <w:szCs w:val="28"/>
              </w:rPr>
              <w:t>2</w:t>
            </w:r>
          </w:p>
        </w:tc>
        <w:tc>
          <w:tcPr>
            <w:tcW w:w="5727" w:type="dxa"/>
          </w:tcPr>
          <w:p w:rsidR="008A5BE5" w:rsidRPr="0096431B" w:rsidRDefault="000441FE" w:rsidP="000441F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Navina</w:t>
            </w:r>
            <w:proofErr w:type="spellEnd"/>
            <w:r w:rsidRPr="0096431B">
              <w:rPr>
                <w:sz w:val="28"/>
                <w:szCs w:val="28"/>
              </w:rPr>
              <w:t xml:space="preserve"> Doss</w:t>
            </w:r>
          </w:p>
        </w:tc>
        <w:tc>
          <w:tcPr>
            <w:tcW w:w="2494" w:type="dxa"/>
          </w:tcPr>
          <w:p w:rsidR="008A5BE5" w:rsidRPr="0096431B" w:rsidRDefault="000441FE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53023F" w:rsidRPr="00393BF2" w:rsidTr="004312D3">
        <w:trPr>
          <w:trHeight w:val="373"/>
        </w:trPr>
        <w:tc>
          <w:tcPr>
            <w:tcW w:w="1106" w:type="dxa"/>
          </w:tcPr>
          <w:p w:rsidR="0053023F" w:rsidRPr="0096431B" w:rsidRDefault="00962141" w:rsidP="00603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727" w:type="dxa"/>
          </w:tcPr>
          <w:p w:rsidR="0053023F" w:rsidRPr="0096431B" w:rsidRDefault="0053023F" w:rsidP="000441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Thirumalai</w:t>
            </w:r>
            <w:proofErr w:type="spellEnd"/>
            <w:r>
              <w:rPr>
                <w:sz w:val="28"/>
                <w:szCs w:val="28"/>
              </w:rPr>
              <w:t xml:space="preserve"> Krishnan</w:t>
            </w:r>
          </w:p>
        </w:tc>
        <w:tc>
          <w:tcPr>
            <w:tcW w:w="2494" w:type="dxa"/>
          </w:tcPr>
          <w:p w:rsidR="0053023F" w:rsidRPr="0096431B" w:rsidRDefault="0053023F" w:rsidP="00603190">
            <w:pPr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Veena</w:t>
            </w:r>
            <w:proofErr w:type="spellEnd"/>
          </w:p>
        </w:tc>
      </w:tr>
    </w:tbl>
    <w:p w:rsidR="00D77AE9" w:rsidRPr="00393BF2" w:rsidRDefault="00D77AE9" w:rsidP="009324F5">
      <w:pPr>
        <w:rPr>
          <w:b/>
          <w:sz w:val="24"/>
          <w:szCs w:val="24"/>
          <w:u w:val="single"/>
        </w:rPr>
      </w:pPr>
    </w:p>
    <w:p w:rsidR="003666AF" w:rsidRPr="00744426" w:rsidRDefault="003666AF" w:rsidP="00FC5E55">
      <w:pPr>
        <w:rPr>
          <w:b/>
          <w:sz w:val="24"/>
          <w:szCs w:val="24"/>
          <w:u w:val="single"/>
        </w:rPr>
      </w:pPr>
    </w:p>
    <w:p w:rsidR="00105A98" w:rsidRPr="00744426" w:rsidRDefault="00105A98" w:rsidP="0028537B">
      <w:pPr>
        <w:jc w:val="center"/>
        <w:rPr>
          <w:b/>
          <w:sz w:val="24"/>
          <w:szCs w:val="24"/>
          <w:u w:val="single"/>
        </w:rPr>
      </w:pPr>
    </w:p>
    <w:p w:rsidR="00105A98" w:rsidRPr="00744426" w:rsidRDefault="00105A98" w:rsidP="00084FB0">
      <w:pPr>
        <w:rPr>
          <w:b/>
          <w:sz w:val="24"/>
          <w:szCs w:val="24"/>
          <w:u w:val="single"/>
        </w:rPr>
      </w:pPr>
    </w:p>
    <w:p w:rsidR="00105A98" w:rsidRPr="00744426" w:rsidRDefault="00105A98" w:rsidP="0028537B">
      <w:pPr>
        <w:jc w:val="center"/>
        <w:rPr>
          <w:b/>
          <w:sz w:val="24"/>
          <w:szCs w:val="24"/>
          <w:u w:val="single"/>
        </w:rPr>
      </w:pPr>
    </w:p>
    <w:p w:rsidR="0052194E" w:rsidRDefault="0060774F" w:rsidP="0028537B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t>10:</w:t>
      </w:r>
      <w:r w:rsidR="009B2EB7" w:rsidRPr="0096431B">
        <w:rPr>
          <w:b/>
          <w:sz w:val="28"/>
          <w:szCs w:val="28"/>
          <w:u w:val="single"/>
        </w:rPr>
        <w:t>00 AM- 11:</w:t>
      </w:r>
      <w:r w:rsidR="00C9014F" w:rsidRPr="0096431B">
        <w:rPr>
          <w:b/>
          <w:sz w:val="28"/>
          <w:szCs w:val="28"/>
          <w:u w:val="single"/>
        </w:rPr>
        <w:t>15</w:t>
      </w:r>
      <w:r w:rsidR="00635900" w:rsidRPr="0096431B">
        <w:rPr>
          <w:b/>
          <w:sz w:val="28"/>
          <w:szCs w:val="28"/>
          <w:u w:val="single"/>
        </w:rPr>
        <w:t xml:space="preserve"> AM</w:t>
      </w:r>
    </w:p>
    <w:p w:rsidR="0096431B" w:rsidRPr="0096431B" w:rsidRDefault="0096431B" w:rsidP="0028537B">
      <w:pPr>
        <w:jc w:val="center"/>
        <w:rPr>
          <w:b/>
          <w:sz w:val="28"/>
          <w:szCs w:val="28"/>
          <w:u w:val="single"/>
        </w:rPr>
      </w:pPr>
    </w:p>
    <w:p w:rsidR="0052194E" w:rsidRPr="00744426" w:rsidRDefault="0096431B" w:rsidP="0052194E">
      <w:pPr>
        <w:jc w:val="center"/>
        <w:rPr>
          <w:b/>
          <w:sz w:val="24"/>
          <w:szCs w:val="24"/>
          <w:u w:val="single"/>
        </w:rPr>
      </w:pPr>
      <w:r w:rsidRPr="0074442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B5D43C" wp14:editId="5C9BE7B3">
                <wp:simplePos x="0" y="0"/>
                <wp:positionH relativeFrom="column">
                  <wp:posOffset>828675</wp:posOffset>
                </wp:positionH>
                <wp:positionV relativeFrom="paragraph">
                  <wp:posOffset>52070</wp:posOffset>
                </wp:positionV>
                <wp:extent cx="4486275" cy="695325"/>
                <wp:effectExtent l="95250" t="95250" r="28575" b="28575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B1FFC" w:rsidRPr="003218EF" w:rsidRDefault="00DB1FFC" w:rsidP="00B23933">
                            <w:pPr>
                              <w:jc w:val="center"/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18EF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Pancharatna</w:t>
                            </w:r>
                            <w:proofErr w:type="spellEnd"/>
                            <w:r w:rsidRPr="003218EF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218EF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Krithis</w:t>
                            </w:r>
                            <w:proofErr w:type="spellEnd"/>
                          </w:p>
                          <w:p w:rsidR="00DB1FFC" w:rsidRPr="003218EF" w:rsidRDefault="00DB1FFC" w:rsidP="00B23933">
                            <w:pPr>
                              <w:jc w:val="center"/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3218EF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Group Singing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5D43C" id="Text Box 27" o:spid="_x0000_s1027" type="#_x0000_t202" style="position:absolute;left:0;text-align:left;margin-left:65.25pt;margin-top:4.1pt;width:353.25pt;height:5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" strokecolor="red" strokeweight="2.25pt">
                <v:shadow on="t" opacity=".5" offset="-6pt,-6pt"/>
                <v:textbox>
                  <w:txbxContent>
                    <w:p w:rsidR="00DB1FFC" w:rsidRPr="003218EF" w:rsidRDefault="00DB1FFC" w:rsidP="00B23933">
                      <w:pPr>
                        <w:jc w:val="center"/>
                        <w:rPr>
                          <w:b/>
                          <w:color w:val="0000FF"/>
                          <w:sz w:val="28"/>
                          <w:szCs w:val="28"/>
                        </w:rPr>
                      </w:pPr>
                      <w:proofErr w:type="spellStart"/>
                      <w:r w:rsidRPr="003218EF">
                        <w:rPr>
                          <w:b/>
                          <w:color w:val="0000FF"/>
                          <w:sz w:val="28"/>
                          <w:szCs w:val="28"/>
                        </w:rPr>
                        <w:t>Pancharatna</w:t>
                      </w:r>
                      <w:proofErr w:type="spellEnd"/>
                      <w:r w:rsidRPr="003218EF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218EF">
                        <w:rPr>
                          <w:b/>
                          <w:color w:val="0000FF"/>
                          <w:sz w:val="28"/>
                          <w:szCs w:val="28"/>
                        </w:rPr>
                        <w:t>Krithis</w:t>
                      </w:r>
                      <w:proofErr w:type="spellEnd"/>
                    </w:p>
                    <w:p w:rsidR="00DB1FFC" w:rsidRPr="003218EF" w:rsidRDefault="00DB1FFC" w:rsidP="00B23933">
                      <w:pPr>
                        <w:jc w:val="center"/>
                        <w:rPr>
                          <w:b/>
                          <w:color w:val="0000FF"/>
                          <w:sz w:val="28"/>
                          <w:szCs w:val="28"/>
                        </w:rPr>
                      </w:pPr>
                      <w:r w:rsidRPr="003218EF">
                        <w:rPr>
                          <w:b/>
                          <w:color w:val="0000FF"/>
                          <w:sz w:val="28"/>
                          <w:szCs w:val="28"/>
                        </w:rPr>
                        <w:t>Group Singing</w:t>
                      </w:r>
                    </w:p>
                  </w:txbxContent>
                </v:textbox>
              </v:shape>
            </w:pict>
          </mc:Fallback>
        </mc:AlternateContent>
      </w:r>
    </w:p>
    <w:p w:rsidR="0052194E" w:rsidRPr="00744426" w:rsidRDefault="0052194E" w:rsidP="0052194E">
      <w:pPr>
        <w:jc w:val="center"/>
        <w:rPr>
          <w:b/>
          <w:sz w:val="24"/>
          <w:szCs w:val="24"/>
          <w:u w:val="single"/>
        </w:rPr>
      </w:pPr>
    </w:p>
    <w:p w:rsidR="002256B3" w:rsidRPr="00744426" w:rsidRDefault="002256B3" w:rsidP="00EC3E58">
      <w:pPr>
        <w:jc w:val="center"/>
        <w:rPr>
          <w:b/>
          <w:sz w:val="24"/>
          <w:szCs w:val="24"/>
          <w:u w:val="single"/>
        </w:rPr>
      </w:pPr>
    </w:p>
    <w:p w:rsidR="0035011E" w:rsidRPr="00744426" w:rsidRDefault="0035011E" w:rsidP="00EC3E58">
      <w:pPr>
        <w:jc w:val="center"/>
        <w:rPr>
          <w:b/>
          <w:sz w:val="24"/>
          <w:szCs w:val="24"/>
          <w:u w:val="single"/>
        </w:rPr>
      </w:pPr>
    </w:p>
    <w:p w:rsidR="00B23933" w:rsidRPr="00744426" w:rsidRDefault="00B23933" w:rsidP="00EC3E58">
      <w:pPr>
        <w:jc w:val="center"/>
        <w:rPr>
          <w:b/>
          <w:sz w:val="24"/>
          <w:szCs w:val="24"/>
          <w:u w:val="single"/>
        </w:rPr>
      </w:pPr>
    </w:p>
    <w:p w:rsidR="00635900" w:rsidRPr="00744426" w:rsidRDefault="00635900" w:rsidP="00EC3E58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4312D3">
      <w:pPr>
        <w:rPr>
          <w:b/>
          <w:sz w:val="24"/>
          <w:szCs w:val="24"/>
          <w:u w:val="single"/>
        </w:rPr>
      </w:pPr>
    </w:p>
    <w:p w:rsidR="00962141" w:rsidRDefault="00962141" w:rsidP="00EC3E58">
      <w:pPr>
        <w:jc w:val="center"/>
        <w:rPr>
          <w:b/>
          <w:sz w:val="28"/>
          <w:szCs w:val="28"/>
          <w:u w:val="single"/>
        </w:rPr>
      </w:pPr>
    </w:p>
    <w:p w:rsidR="00064901" w:rsidRPr="0096431B" w:rsidRDefault="009B2EB7" w:rsidP="00EC3E58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lastRenderedPageBreak/>
        <w:t>11:</w:t>
      </w:r>
      <w:r w:rsidR="00C9014F" w:rsidRPr="0096431B">
        <w:rPr>
          <w:b/>
          <w:sz w:val="28"/>
          <w:szCs w:val="28"/>
          <w:u w:val="single"/>
        </w:rPr>
        <w:t>15</w:t>
      </w:r>
      <w:r w:rsidR="00635900" w:rsidRPr="0096431B">
        <w:rPr>
          <w:b/>
          <w:sz w:val="28"/>
          <w:szCs w:val="28"/>
          <w:u w:val="single"/>
        </w:rPr>
        <w:t xml:space="preserve"> AM </w:t>
      </w:r>
      <w:r w:rsidR="009F336E" w:rsidRPr="0096431B">
        <w:rPr>
          <w:b/>
          <w:sz w:val="28"/>
          <w:szCs w:val="28"/>
          <w:u w:val="single"/>
        </w:rPr>
        <w:t>–</w:t>
      </w:r>
      <w:r w:rsidR="00064901" w:rsidRPr="0096431B">
        <w:rPr>
          <w:b/>
          <w:sz w:val="28"/>
          <w:szCs w:val="28"/>
          <w:u w:val="single"/>
        </w:rPr>
        <w:t xml:space="preserve"> 1</w:t>
      </w:r>
      <w:r w:rsidR="009F336E" w:rsidRPr="0096431B">
        <w:rPr>
          <w:b/>
          <w:sz w:val="28"/>
          <w:szCs w:val="28"/>
          <w:u w:val="single"/>
        </w:rPr>
        <w:t>:00</w:t>
      </w:r>
      <w:r w:rsidR="00064901" w:rsidRPr="0096431B">
        <w:rPr>
          <w:b/>
          <w:sz w:val="28"/>
          <w:szCs w:val="28"/>
          <w:u w:val="single"/>
        </w:rPr>
        <w:t xml:space="preserve"> PM</w:t>
      </w:r>
    </w:p>
    <w:p w:rsidR="00064901" w:rsidRPr="00470EC4" w:rsidRDefault="00064901" w:rsidP="00047BCE">
      <w:pPr>
        <w:jc w:val="center"/>
        <w:rPr>
          <w:b/>
          <w:sz w:val="24"/>
          <w:szCs w:val="24"/>
          <w:u w:val="single"/>
        </w:rPr>
      </w:pPr>
    </w:p>
    <w:tbl>
      <w:tblPr>
        <w:tblW w:w="9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9"/>
        <w:gridCol w:w="5699"/>
        <w:gridCol w:w="2244"/>
      </w:tblGrid>
      <w:tr w:rsidR="00064901" w:rsidRPr="00470EC4" w:rsidTr="00F53E02">
        <w:trPr>
          <w:trHeight w:val="341"/>
        </w:trPr>
        <w:tc>
          <w:tcPr>
            <w:tcW w:w="1069" w:type="dxa"/>
            <w:shd w:val="clear" w:color="auto" w:fill="D6E3BC"/>
          </w:tcPr>
          <w:p w:rsidR="00064901" w:rsidRPr="0096431B" w:rsidRDefault="00064901" w:rsidP="00395CD7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5699" w:type="dxa"/>
            <w:shd w:val="clear" w:color="auto" w:fill="D6E3BC"/>
          </w:tcPr>
          <w:p w:rsidR="00064901" w:rsidRPr="0096431B" w:rsidRDefault="00064901" w:rsidP="00395CD7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Participants</w:t>
            </w:r>
          </w:p>
        </w:tc>
        <w:tc>
          <w:tcPr>
            <w:tcW w:w="2244" w:type="dxa"/>
            <w:shd w:val="clear" w:color="auto" w:fill="D6E3BC"/>
          </w:tcPr>
          <w:p w:rsidR="00064901" w:rsidRPr="0096431B" w:rsidRDefault="00064901" w:rsidP="00EA3AD2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Category</w:t>
            </w:r>
          </w:p>
        </w:tc>
      </w:tr>
      <w:tr w:rsidR="00603190" w:rsidRPr="00603190" w:rsidTr="00F53E02">
        <w:trPr>
          <w:trHeight w:val="260"/>
        </w:trPr>
        <w:tc>
          <w:tcPr>
            <w:tcW w:w="1069" w:type="dxa"/>
          </w:tcPr>
          <w:p w:rsidR="004D0247" w:rsidRPr="0096431B" w:rsidRDefault="00084FB0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15</w:t>
            </w:r>
          </w:p>
        </w:tc>
        <w:tc>
          <w:tcPr>
            <w:tcW w:w="5699" w:type="dxa"/>
          </w:tcPr>
          <w:p w:rsidR="004D0247" w:rsidRPr="0096431B" w:rsidRDefault="000441FE" w:rsidP="00603190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Roopasree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Jameshenry</w:t>
            </w:r>
            <w:proofErr w:type="spellEnd"/>
          </w:p>
        </w:tc>
        <w:tc>
          <w:tcPr>
            <w:tcW w:w="2244" w:type="dxa"/>
          </w:tcPr>
          <w:p w:rsidR="004D0247" w:rsidRPr="0096431B" w:rsidRDefault="000A48FE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0A48FE" w:rsidRPr="00603190" w:rsidTr="00F53E02">
        <w:trPr>
          <w:trHeight w:val="251"/>
        </w:trPr>
        <w:tc>
          <w:tcPr>
            <w:tcW w:w="1069" w:type="dxa"/>
          </w:tcPr>
          <w:p w:rsidR="000A48FE" w:rsidRPr="0096431B" w:rsidRDefault="000A48FE" w:rsidP="000A48FE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16</w:t>
            </w:r>
          </w:p>
        </w:tc>
        <w:tc>
          <w:tcPr>
            <w:tcW w:w="5699" w:type="dxa"/>
          </w:tcPr>
          <w:p w:rsidR="000A48FE" w:rsidRPr="0096431B" w:rsidRDefault="000A48FE" w:rsidP="000A48F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Nithyasree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Jameshenry</w:t>
            </w:r>
            <w:proofErr w:type="spellEnd"/>
          </w:p>
        </w:tc>
        <w:tc>
          <w:tcPr>
            <w:tcW w:w="2244" w:type="dxa"/>
          </w:tcPr>
          <w:p w:rsidR="000A48FE" w:rsidRPr="0096431B" w:rsidRDefault="000A48FE" w:rsidP="000A48FE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0A48FE" w:rsidRPr="00603190" w:rsidTr="00F53E02">
        <w:trPr>
          <w:trHeight w:val="341"/>
        </w:trPr>
        <w:tc>
          <w:tcPr>
            <w:tcW w:w="1069" w:type="dxa"/>
          </w:tcPr>
          <w:p w:rsidR="000A48FE" w:rsidRPr="0096431B" w:rsidRDefault="000A48FE" w:rsidP="000A48FE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17</w:t>
            </w:r>
          </w:p>
        </w:tc>
        <w:tc>
          <w:tcPr>
            <w:tcW w:w="5699" w:type="dxa"/>
          </w:tcPr>
          <w:p w:rsidR="000A48FE" w:rsidRPr="0096431B" w:rsidRDefault="000A48FE" w:rsidP="000A48FE">
            <w:pPr>
              <w:rPr>
                <w:color w:val="auto"/>
                <w:kern w:val="0"/>
                <w:sz w:val="28"/>
                <w:szCs w:val="28"/>
              </w:rPr>
            </w:pPr>
            <w:r w:rsidRPr="0096431B">
              <w:rPr>
                <w:color w:val="auto"/>
                <w:kern w:val="0"/>
                <w:sz w:val="28"/>
                <w:szCs w:val="28"/>
              </w:rPr>
              <w:t>Malathi Krishnan</w:t>
            </w:r>
          </w:p>
        </w:tc>
        <w:tc>
          <w:tcPr>
            <w:tcW w:w="2244" w:type="dxa"/>
          </w:tcPr>
          <w:p w:rsidR="000A48FE" w:rsidRPr="0096431B" w:rsidRDefault="000A48FE" w:rsidP="000A48FE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0A48FE" w:rsidRPr="00603190" w:rsidTr="007A41A8">
        <w:trPr>
          <w:trHeight w:val="413"/>
        </w:trPr>
        <w:tc>
          <w:tcPr>
            <w:tcW w:w="1069" w:type="dxa"/>
          </w:tcPr>
          <w:p w:rsidR="000A48FE" w:rsidRPr="0096431B" w:rsidRDefault="000A48FE" w:rsidP="000A48FE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18</w:t>
            </w:r>
          </w:p>
        </w:tc>
        <w:tc>
          <w:tcPr>
            <w:tcW w:w="5699" w:type="dxa"/>
          </w:tcPr>
          <w:p w:rsidR="000A48FE" w:rsidRPr="0096431B" w:rsidRDefault="000A48FE" w:rsidP="000A48FE">
            <w:pPr>
              <w:rPr>
                <w:color w:val="222222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color w:val="222222"/>
                <w:sz w:val="28"/>
                <w:szCs w:val="28"/>
              </w:rPr>
              <w:t>Nandini</w:t>
            </w:r>
            <w:proofErr w:type="spellEnd"/>
            <w:r w:rsidRPr="0096431B">
              <w:rPr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color w:val="222222"/>
                <w:sz w:val="28"/>
                <w:szCs w:val="28"/>
              </w:rPr>
              <w:t>Noopur</w:t>
            </w:r>
            <w:proofErr w:type="spellEnd"/>
            <w:r w:rsidRPr="0096431B">
              <w:rPr>
                <w:color w:val="222222"/>
                <w:sz w:val="28"/>
                <w:szCs w:val="28"/>
              </w:rPr>
              <w:t> </w:t>
            </w:r>
          </w:p>
        </w:tc>
        <w:tc>
          <w:tcPr>
            <w:tcW w:w="2244" w:type="dxa"/>
          </w:tcPr>
          <w:p w:rsidR="000A48FE" w:rsidRPr="0096431B" w:rsidRDefault="000A48FE" w:rsidP="000A48FE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0A48FE" w:rsidRPr="00603190" w:rsidTr="008A4D28">
        <w:trPr>
          <w:trHeight w:val="341"/>
        </w:trPr>
        <w:tc>
          <w:tcPr>
            <w:tcW w:w="1069" w:type="dxa"/>
          </w:tcPr>
          <w:p w:rsidR="000A48FE" w:rsidRPr="0096431B" w:rsidRDefault="00962141" w:rsidP="000A48F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19</w:t>
            </w:r>
          </w:p>
        </w:tc>
        <w:tc>
          <w:tcPr>
            <w:tcW w:w="5699" w:type="dxa"/>
          </w:tcPr>
          <w:p w:rsidR="00B40EC4" w:rsidRPr="0096431B" w:rsidRDefault="000A48FE" w:rsidP="000A48FE">
            <w:pPr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96431B">
              <w:rPr>
                <w:color w:val="auto"/>
                <w:kern w:val="0"/>
                <w:sz w:val="28"/>
                <w:szCs w:val="28"/>
              </w:rPr>
              <w:t xml:space="preserve">Aparna </w:t>
            </w:r>
            <w:proofErr w:type="spellStart"/>
            <w:r w:rsidRPr="0096431B">
              <w:rPr>
                <w:color w:val="auto"/>
                <w:kern w:val="0"/>
                <w:sz w:val="28"/>
                <w:szCs w:val="28"/>
              </w:rPr>
              <w:t>RamMohan</w:t>
            </w:r>
            <w:proofErr w:type="spellEnd"/>
            <w:r w:rsidRPr="0096431B">
              <w:rPr>
                <w:color w:val="auto"/>
                <w:kern w:val="0"/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color w:val="auto"/>
                <w:kern w:val="0"/>
                <w:sz w:val="28"/>
                <w:szCs w:val="28"/>
              </w:rPr>
              <w:t>Abhignya</w:t>
            </w:r>
            <w:proofErr w:type="spellEnd"/>
            <w:r w:rsidRPr="0096431B">
              <w:rPr>
                <w:color w:val="auto"/>
                <w:kern w:val="0"/>
                <w:sz w:val="28"/>
                <w:szCs w:val="28"/>
              </w:rPr>
              <w:t xml:space="preserve"> Sai </w:t>
            </w:r>
            <w:proofErr w:type="spellStart"/>
            <w:r w:rsidRPr="0096431B">
              <w:rPr>
                <w:color w:val="auto"/>
                <w:kern w:val="0"/>
                <w:sz w:val="28"/>
                <w:szCs w:val="28"/>
              </w:rPr>
              <w:t>Panatula</w:t>
            </w:r>
            <w:proofErr w:type="spellEnd"/>
            <w:r w:rsidRPr="0096431B">
              <w:rPr>
                <w:color w:val="auto"/>
                <w:kern w:val="0"/>
                <w:sz w:val="28"/>
                <w:szCs w:val="28"/>
              </w:rPr>
              <w:t xml:space="preserve">, Shreya Ramesh, </w:t>
            </w:r>
            <w:proofErr w:type="spellStart"/>
            <w:r w:rsidRPr="0096431B">
              <w:rPr>
                <w:color w:val="auto"/>
                <w:kern w:val="0"/>
                <w:sz w:val="28"/>
                <w:szCs w:val="28"/>
              </w:rPr>
              <w:t>Suchetha</w:t>
            </w:r>
            <w:proofErr w:type="spellEnd"/>
            <w:r w:rsidRPr="0096431B">
              <w:rPr>
                <w:color w:val="auto"/>
                <w:kern w:val="0"/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color w:val="auto"/>
                <w:kern w:val="0"/>
                <w:sz w:val="28"/>
                <w:szCs w:val="28"/>
              </w:rPr>
              <w:t>Yarlagadda</w:t>
            </w:r>
            <w:proofErr w:type="spellEnd"/>
            <w:r w:rsidRPr="0096431B">
              <w:rPr>
                <w:color w:val="auto"/>
                <w:kern w:val="0"/>
                <w:sz w:val="28"/>
                <w:szCs w:val="28"/>
              </w:rPr>
              <w:t xml:space="preserve">; </w:t>
            </w:r>
            <w:r w:rsidRPr="0096431B"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431B">
              <w:rPr>
                <w:color w:val="222222"/>
                <w:sz w:val="28"/>
                <w:szCs w:val="28"/>
                <w:shd w:val="clear" w:color="auto" w:fill="FFFFFF"/>
              </w:rPr>
              <w:t>Skanda</w:t>
            </w:r>
            <w:proofErr w:type="spellEnd"/>
            <w:r w:rsidRPr="0096431B">
              <w:rPr>
                <w:color w:val="222222"/>
                <w:sz w:val="28"/>
                <w:szCs w:val="28"/>
                <w:shd w:val="clear" w:color="auto" w:fill="FFFFFF"/>
              </w:rPr>
              <w:t xml:space="preserve"> Bharadwaj </w:t>
            </w:r>
          </w:p>
          <w:p w:rsidR="000A48FE" w:rsidRPr="0096431B" w:rsidRDefault="00B40EC4" w:rsidP="000A48FE">
            <w:pPr>
              <w:rPr>
                <w:color w:val="auto"/>
                <w:kern w:val="0"/>
                <w:sz w:val="28"/>
                <w:szCs w:val="28"/>
              </w:rPr>
            </w:pPr>
            <w:r w:rsidRPr="0096431B">
              <w:rPr>
                <w:color w:val="222222"/>
                <w:sz w:val="28"/>
                <w:szCs w:val="28"/>
                <w:shd w:val="clear" w:color="auto" w:fill="FFFFFF"/>
              </w:rPr>
              <w:t>(</w:t>
            </w:r>
            <w:r w:rsidR="000A48FE" w:rsidRPr="0096431B">
              <w:rPr>
                <w:color w:val="222222"/>
                <w:sz w:val="28"/>
                <w:szCs w:val="28"/>
                <w:shd w:val="clear" w:color="auto" w:fill="FFFFFF"/>
              </w:rPr>
              <w:t xml:space="preserve">Violin) </w:t>
            </w:r>
            <w:proofErr w:type="spellStart"/>
            <w:r w:rsidR="000A48FE" w:rsidRPr="0096431B">
              <w:rPr>
                <w:color w:val="222222"/>
                <w:sz w:val="28"/>
                <w:szCs w:val="28"/>
                <w:shd w:val="clear" w:color="auto" w:fill="FFFFFF"/>
              </w:rPr>
              <w:t>Tejas</w:t>
            </w:r>
            <w:proofErr w:type="spellEnd"/>
            <w:r w:rsidR="000A48FE" w:rsidRPr="0096431B"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A48FE" w:rsidRPr="0096431B">
              <w:rPr>
                <w:color w:val="222222"/>
                <w:sz w:val="28"/>
                <w:szCs w:val="28"/>
                <w:shd w:val="clear" w:color="auto" w:fill="FFFFFF"/>
              </w:rPr>
              <w:t>Veedhulur</w:t>
            </w:r>
            <w:proofErr w:type="spellEnd"/>
            <w:r w:rsidR="000A48FE" w:rsidRPr="0096431B">
              <w:rPr>
                <w:color w:val="222222"/>
                <w:sz w:val="28"/>
                <w:szCs w:val="28"/>
                <w:shd w:val="clear" w:color="auto" w:fill="FFFFFF"/>
              </w:rPr>
              <w:t xml:space="preserve"> ( </w:t>
            </w:r>
            <w:proofErr w:type="spellStart"/>
            <w:r w:rsidR="000A48FE" w:rsidRPr="0096431B">
              <w:rPr>
                <w:color w:val="222222"/>
                <w:sz w:val="28"/>
                <w:szCs w:val="28"/>
                <w:shd w:val="clear" w:color="auto" w:fill="FFFFFF"/>
              </w:rPr>
              <w:t>Mridangam</w:t>
            </w:r>
            <w:proofErr w:type="spellEnd"/>
            <w:r w:rsidR="000A48FE" w:rsidRPr="0096431B">
              <w:rPr>
                <w:color w:val="222222"/>
                <w:sz w:val="28"/>
                <w:szCs w:val="28"/>
                <w:shd w:val="clear" w:color="auto" w:fill="FFFFFF"/>
              </w:rPr>
              <w:t>) </w:t>
            </w:r>
          </w:p>
        </w:tc>
        <w:tc>
          <w:tcPr>
            <w:tcW w:w="2244" w:type="dxa"/>
          </w:tcPr>
          <w:p w:rsidR="000A48FE" w:rsidRPr="0096431B" w:rsidRDefault="000A48FE" w:rsidP="000A48FE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0A48FE" w:rsidRPr="00603190" w:rsidTr="007A41A8">
        <w:trPr>
          <w:trHeight w:val="350"/>
        </w:trPr>
        <w:tc>
          <w:tcPr>
            <w:tcW w:w="1069" w:type="dxa"/>
          </w:tcPr>
          <w:p w:rsidR="000A48FE" w:rsidRPr="0096431B" w:rsidRDefault="00962141" w:rsidP="000A48F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20</w:t>
            </w:r>
          </w:p>
        </w:tc>
        <w:tc>
          <w:tcPr>
            <w:tcW w:w="5699" w:type="dxa"/>
          </w:tcPr>
          <w:p w:rsidR="000A48FE" w:rsidRDefault="000A48FE" w:rsidP="000A48FE">
            <w:pPr>
              <w:rPr>
                <w:sz w:val="28"/>
                <w:szCs w:val="28"/>
              </w:rPr>
            </w:pPr>
          </w:p>
          <w:p w:rsidR="004A3045" w:rsidRPr="0096431B" w:rsidRDefault="004A3045" w:rsidP="000A48FE">
            <w:pPr>
              <w:rPr>
                <w:color w:val="auto"/>
                <w:kern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Shruthi Santhanam</w:t>
            </w:r>
          </w:p>
        </w:tc>
        <w:tc>
          <w:tcPr>
            <w:tcW w:w="2244" w:type="dxa"/>
          </w:tcPr>
          <w:p w:rsidR="000A48FE" w:rsidRPr="0096431B" w:rsidRDefault="004A3045" w:rsidP="000A48F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Vocal</w:t>
            </w:r>
          </w:p>
        </w:tc>
      </w:tr>
      <w:tr w:rsidR="000A48FE" w:rsidRPr="00603190" w:rsidTr="00F53E02">
        <w:trPr>
          <w:trHeight w:val="233"/>
        </w:trPr>
        <w:tc>
          <w:tcPr>
            <w:tcW w:w="1069" w:type="dxa"/>
          </w:tcPr>
          <w:p w:rsidR="000A48FE" w:rsidRPr="0096431B" w:rsidRDefault="00962141" w:rsidP="000A48F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21</w:t>
            </w:r>
          </w:p>
        </w:tc>
        <w:tc>
          <w:tcPr>
            <w:tcW w:w="5699" w:type="dxa"/>
          </w:tcPr>
          <w:p w:rsidR="00D978DE" w:rsidRPr="0096431B" w:rsidRDefault="00D978DE" w:rsidP="00D978DE">
            <w:pPr>
              <w:rPr>
                <w:color w:val="auto"/>
                <w:kern w:val="0"/>
                <w:sz w:val="28"/>
                <w:szCs w:val="28"/>
              </w:rPr>
            </w:pPr>
          </w:p>
          <w:p w:rsidR="00D978DE" w:rsidRPr="0096431B" w:rsidRDefault="00D978DE" w:rsidP="00D978D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color w:val="auto"/>
                <w:sz w:val="28"/>
                <w:szCs w:val="28"/>
              </w:rPr>
              <w:t>Sripriya</w:t>
            </w:r>
            <w:proofErr w:type="spellEnd"/>
            <w:r w:rsidRPr="0096431B">
              <w:rPr>
                <w:color w:val="auto"/>
                <w:sz w:val="28"/>
                <w:szCs w:val="28"/>
              </w:rPr>
              <w:t xml:space="preserve"> Srinivas, </w:t>
            </w:r>
            <w:proofErr w:type="spellStart"/>
            <w:r w:rsidRPr="0096431B">
              <w:rPr>
                <w:color w:val="auto"/>
                <w:sz w:val="28"/>
                <w:szCs w:val="28"/>
              </w:rPr>
              <w:t>Ramapriya</w:t>
            </w:r>
            <w:proofErr w:type="spellEnd"/>
            <w:r w:rsidRPr="0096431B">
              <w:rPr>
                <w:color w:val="auto"/>
                <w:sz w:val="28"/>
                <w:szCs w:val="28"/>
              </w:rPr>
              <w:t xml:space="preserve"> Srinivas,  </w:t>
            </w:r>
            <w:proofErr w:type="spellStart"/>
            <w:r w:rsidRPr="0096431B">
              <w:rPr>
                <w:color w:val="auto"/>
                <w:sz w:val="28"/>
                <w:szCs w:val="28"/>
              </w:rPr>
              <w:t>Hasini</w:t>
            </w:r>
            <w:proofErr w:type="spellEnd"/>
            <w:r w:rsidRPr="0096431B">
              <w:rPr>
                <w:color w:val="auto"/>
                <w:sz w:val="28"/>
                <w:szCs w:val="28"/>
              </w:rPr>
              <w:t xml:space="preserve"> Balaji</w:t>
            </w:r>
          </w:p>
          <w:p w:rsidR="000A48FE" w:rsidRPr="0096431B" w:rsidRDefault="000A48FE" w:rsidP="000A48FE">
            <w:pPr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244" w:type="dxa"/>
          </w:tcPr>
          <w:p w:rsidR="000A48FE" w:rsidRPr="0096431B" w:rsidRDefault="00D978DE" w:rsidP="000A48FE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D978DE" w:rsidRPr="00603190" w:rsidTr="00F53E02">
        <w:trPr>
          <w:trHeight w:val="260"/>
        </w:trPr>
        <w:tc>
          <w:tcPr>
            <w:tcW w:w="1069" w:type="dxa"/>
          </w:tcPr>
          <w:p w:rsidR="00D978DE" w:rsidRPr="0096431B" w:rsidRDefault="00962141" w:rsidP="00D978D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22</w:t>
            </w:r>
          </w:p>
        </w:tc>
        <w:tc>
          <w:tcPr>
            <w:tcW w:w="5699" w:type="dxa"/>
          </w:tcPr>
          <w:p w:rsidR="00D978DE" w:rsidRPr="0096431B" w:rsidRDefault="00D978DE" w:rsidP="00D978D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color w:val="auto"/>
                <w:sz w:val="28"/>
                <w:szCs w:val="28"/>
              </w:rPr>
              <w:t>Anand</w:t>
            </w:r>
            <w:proofErr w:type="spellEnd"/>
            <w:r w:rsidRPr="0096431B">
              <w:rPr>
                <w:color w:val="auto"/>
                <w:sz w:val="28"/>
                <w:szCs w:val="28"/>
              </w:rPr>
              <w:t xml:space="preserve"> Krishnan, </w:t>
            </w:r>
            <w:proofErr w:type="spellStart"/>
            <w:r w:rsidRPr="0096431B">
              <w:rPr>
                <w:color w:val="auto"/>
                <w:sz w:val="28"/>
                <w:szCs w:val="28"/>
              </w:rPr>
              <w:t>Esha</w:t>
            </w:r>
            <w:proofErr w:type="spellEnd"/>
            <w:r w:rsidRPr="0096431B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color w:val="auto"/>
                <w:sz w:val="28"/>
                <w:szCs w:val="28"/>
              </w:rPr>
              <w:t>Sringeri</w:t>
            </w:r>
            <w:proofErr w:type="spellEnd"/>
          </w:p>
          <w:p w:rsidR="00D978DE" w:rsidRPr="0096431B" w:rsidRDefault="00D978DE" w:rsidP="00D978DE">
            <w:pPr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244" w:type="dxa"/>
          </w:tcPr>
          <w:p w:rsidR="00D978DE" w:rsidRPr="0096431B" w:rsidRDefault="00D978DE" w:rsidP="00D978DE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D978DE" w:rsidRPr="00603190" w:rsidTr="00F53E02">
        <w:trPr>
          <w:trHeight w:val="269"/>
        </w:trPr>
        <w:tc>
          <w:tcPr>
            <w:tcW w:w="1069" w:type="dxa"/>
          </w:tcPr>
          <w:p w:rsidR="00D978DE" w:rsidRPr="0096431B" w:rsidRDefault="00962141" w:rsidP="00D978D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23</w:t>
            </w:r>
          </w:p>
        </w:tc>
        <w:tc>
          <w:tcPr>
            <w:tcW w:w="5699" w:type="dxa"/>
          </w:tcPr>
          <w:p w:rsidR="00D978DE" w:rsidRPr="0096431B" w:rsidRDefault="00D978DE" w:rsidP="00D978DE">
            <w:pPr>
              <w:rPr>
                <w:color w:val="222222"/>
                <w:kern w:val="0"/>
                <w:sz w:val="28"/>
                <w:szCs w:val="28"/>
              </w:rPr>
            </w:pPr>
            <w:r w:rsidRPr="0096431B">
              <w:rPr>
                <w:color w:val="222222"/>
                <w:sz w:val="28"/>
                <w:szCs w:val="28"/>
              </w:rPr>
              <w:t>Jyotsna Rao</w:t>
            </w:r>
          </w:p>
          <w:p w:rsidR="00D978DE" w:rsidRPr="0096431B" w:rsidRDefault="00D978DE" w:rsidP="00D978DE"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2244" w:type="dxa"/>
          </w:tcPr>
          <w:p w:rsidR="00D978DE" w:rsidRPr="0096431B" w:rsidRDefault="00D978DE" w:rsidP="00D978DE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D978DE" w:rsidRPr="00603190" w:rsidTr="00F53E02">
        <w:trPr>
          <w:trHeight w:val="269"/>
        </w:trPr>
        <w:tc>
          <w:tcPr>
            <w:tcW w:w="1069" w:type="dxa"/>
          </w:tcPr>
          <w:p w:rsidR="00D978DE" w:rsidRPr="0096431B" w:rsidRDefault="00962141" w:rsidP="00D978D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24</w:t>
            </w:r>
          </w:p>
        </w:tc>
        <w:tc>
          <w:tcPr>
            <w:tcW w:w="5699" w:type="dxa"/>
          </w:tcPr>
          <w:p w:rsidR="00D978DE" w:rsidRPr="0096431B" w:rsidRDefault="00D978DE" w:rsidP="00D978DE">
            <w:pPr>
              <w:rPr>
                <w:color w:val="222222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color w:val="222222"/>
                <w:sz w:val="28"/>
                <w:szCs w:val="28"/>
              </w:rPr>
              <w:t>Shobhini</w:t>
            </w:r>
            <w:proofErr w:type="spellEnd"/>
            <w:r w:rsidRPr="0096431B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color w:val="222222"/>
                <w:sz w:val="28"/>
                <w:szCs w:val="28"/>
              </w:rPr>
              <w:t>Palaniappan</w:t>
            </w:r>
            <w:proofErr w:type="spellEnd"/>
          </w:p>
          <w:p w:rsidR="00D978DE" w:rsidRPr="0096431B" w:rsidRDefault="00D978DE" w:rsidP="00D978DE">
            <w:pPr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244" w:type="dxa"/>
          </w:tcPr>
          <w:p w:rsidR="00D978DE" w:rsidRPr="0096431B" w:rsidRDefault="00D978DE" w:rsidP="00D978DE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D978DE" w:rsidRPr="00603190" w:rsidTr="00F53E02">
        <w:trPr>
          <w:trHeight w:val="269"/>
        </w:trPr>
        <w:tc>
          <w:tcPr>
            <w:tcW w:w="1069" w:type="dxa"/>
          </w:tcPr>
          <w:p w:rsidR="00D978DE" w:rsidRPr="0096431B" w:rsidRDefault="00962141" w:rsidP="00D978D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25</w:t>
            </w:r>
          </w:p>
        </w:tc>
        <w:tc>
          <w:tcPr>
            <w:tcW w:w="5699" w:type="dxa"/>
          </w:tcPr>
          <w:p w:rsidR="00D978DE" w:rsidRPr="0096431B" w:rsidRDefault="00D978DE" w:rsidP="00D978DE">
            <w:pPr>
              <w:rPr>
                <w:color w:val="222222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color w:val="222222"/>
                <w:sz w:val="28"/>
                <w:szCs w:val="28"/>
              </w:rPr>
              <w:t>Sahana</w:t>
            </w:r>
            <w:proofErr w:type="spellEnd"/>
            <w:r w:rsidRPr="0096431B">
              <w:rPr>
                <w:color w:val="222222"/>
                <w:sz w:val="28"/>
                <w:szCs w:val="28"/>
              </w:rPr>
              <w:t xml:space="preserve"> Narayanan, </w:t>
            </w:r>
            <w:proofErr w:type="spellStart"/>
            <w:r w:rsidRPr="0096431B">
              <w:rPr>
                <w:color w:val="222222"/>
                <w:sz w:val="28"/>
                <w:szCs w:val="28"/>
              </w:rPr>
              <w:t>Srishti</w:t>
            </w:r>
            <w:proofErr w:type="spellEnd"/>
            <w:r w:rsidRPr="0096431B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color w:val="222222"/>
                <w:sz w:val="28"/>
                <w:szCs w:val="28"/>
              </w:rPr>
              <w:t>Iyer</w:t>
            </w:r>
            <w:proofErr w:type="spellEnd"/>
            <w:r w:rsidRPr="0096431B">
              <w:rPr>
                <w:color w:val="222222"/>
                <w:sz w:val="28"/>
                <w:szCs w:val="28"/>
              </w:rPr>
              <w:t xml:space="preserve">, Samhita </w:t>
            </w:r>
            <w:proofErr w:type="spellStart"/>
            <w:r w:rsidRPr="0096431B">
              <w:rPr>
                <w:color w:val="222222"/>
                <w:sz w:val="28"/>
                <w:szCs w:val="28"/>
              </w:rPr>
              <w:t>Iyer</w:t>
            </w:r>
            <w:proofErr w:type="spellEnd"/>
            <w:r w:rsidRPr="0096431B">
              <w:rPr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color w:val="222222"/>
                <w:sz w:val="28"/>
                <w:szCs w:val="28"/>
              </w:rPr>
              <w:t>Thaegeswi</w:t>
            </w:r>
            <w:proofErr w:type="spellEnd"/>
            <w:r w:rsidRPr="0096431B">
              <w:rPr>
                <w:color w:val="222222"/>
                <w:sz w:val="28"/>
                <w:szCs w:val="28"/>
              </w:rPr>
              <w:t xml:space="preserve"> Balaji, </w:t>
            </w:r>
            <w:proofErr w:type="spellStart"/>
            <w:r w:rsidRPr="0096431B">
              <w:rPr>
                <w:color w:val="222222"/>
                <w:sz w:val="28"/>
                <w:szCs w:val="28"/>
              </w:rPr>
              <w:t>Dyuthi</w:t>
            </w:r>
            <w:proofErr w:type="spellEnd"/>
            <w:r w:rsidRPr="0096431B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color w:val="222222"/>
                <w:sz w:val="28"/>
                <w:szCs w:val="28"/>
              </w:rPr>
              <w:t>Anantu</w:t>
            </w:r>
            <w:proofErr w:type="spellEnd"/>
            <w:r w:rsidRPr="0096431B">
              <w:rPr>
                <w:color w:val="222222"/>
                <w:sz w:val="28"/>
                <w:szCs w:val="28"/>
              </w:rPr>
              <w:t xml:space="preserve">  </w:t>
            </w:r>
          </w:p>
          <w:p w:rsidR="00D978DE" w:rsidRPr="0096431B" w:rsidRDefault="00D978DE" w:rsidP="00D978DE">
            <w:pPr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244" w:type="dxa"/>
          </w:tcPr>
          <w:p w:rsidR="00D978DE" w:rsidRPr="0096431B" w:rsidRDefault="00D978DE" w:rsidP="00D978DE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D978DE" w:rsidRPr="00603190" w:rsidTr="0080288C">
        <w:trPr>
          <w:trHeight w:val="70"/>
        </w:trPr>
        <w:tc>
          <w:tcPr>
            <w:tcW w:w="1069" w:type="dxa"/>
          </w:tcPr>
          <w:p w:rsidR="00D978DE" w:rsidRPr="0096431B" w:rsidRDefault="00962141" w:rsidP="00D978D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26</w:t>
            </w:r>
          </w:p>
        </w:tc>
        <w:tc>
          <w:tcPr>
            <w:tcW w:w="5699" w:type="dxa"/>
          </w:tcPr>
          <w:p w:rsidR="00D978DE" w:rsidRPr="0096431B" w:rsidRDefault="00D978DE" w:rsidP="00D978DE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Likhitha</w:t>
            </w:r>
            <w:proofErr w:type="spellEnd"/>
            <w:r w:rsidRPr="0096431B">
              <w:rPr>
                <w:sz w:val="28"/>
                <w:szCs w:val="28"/>
              </w:rPr>
              <w:t xml:space="preserve"> Sri </w:t>
            </w:r>
            <w:proofErr w:type="spellStart"/>
            <w:r w:rsidRPr="0096431B">
              <w:rPr>
                <w:sz w:val="28"/>
                <w:szCs w:val="28"/>
              </w:rPr>
              <w:t>Vutukuri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Khyathi</w:t>
            </w:r>
            <w:proofErr w:type="spellEnd"/>
            <w:r w:rsidRPr="0096431B">
              <w:rPr>
                <w:sz w:val="28"/>
                <w:szCs w:val="28"/>
              </w:rPr>
              <w:t xml:space="preserve"> Sri </w:t>
            </w:r>
            <w:proofErr w:type="spellStart"/>
            <w:r w:rsidRPr="0096431B">
              <w:rPr>
                <w:sz w:val="28"/>
                <w:szCs w:val="28"/>
              </w:rPr>
              <w:t>Vutukuri</w:t>
            </w:r>
            <w:proofErr w:type="spellEnd"/>
          </w:p>
        </w:tc>
        <w:tc>
          <w:tcPr>
            <w:tcW w:w="2244" w:type="dxa"/>
          </w:tcPr>
          <w:p w:rsidR="00D978DE" w:rsidRPr="0096431B" w:rsidRDefault="00D978DE" w:rsidP="00D978DE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D978DE" w:rsidRPr="00603190" w:rsidTr="0080288C">
        <w:trPr>
          <w:trHeight w:val="70"/>
        </w:trPr>
        <w:tc>
          <w:tcPr>
            <w:tcW w:w="1069" w:type="dxa"/>
          </w:tcPr>
          <w:p w:rsidR="00D978DE" w:rsidRPr="0096431B" w:rsidRDefault="00962141" w:rsidP="00D978D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27</w:t>
            </w:r>
          </w:p>
        </w:tc>
        <w:tc>
          <w:tcPr>
            <w:tcW w:w="5699" w:type="dxa"/>
          </w:tcPr>
          <w:p w:rsidR="00D978DE" w:rsidRPr="0096431B" w:rsidRDefault="00D978DE" w:rsidP="00D978DE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Bala</w:t>
            </w:r>
            <w:proofErr w:type="spellEnd"/>
            <w:r w:rsidRPr="0096431B">
              <w:rPr>
                <w:sz w:val="28"/>
                <w:szCs w:val="28"/>
              </w:rPr>
              <w:t xml:space="preserve"> Subramanian</w:t>
            </w:r>
          </w:p>
          <w:p w:rsidR="00D978DE" w:rsidRPr="0096431B" w:rsidRDefault="00D978DE" w:rsidP="00D978DE">
            <w:pPr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244" w:type="dxa"/>
          </w:tcPr>
          <w:p w:rsidR="00D978DE" w:rsidRPr="0096431B" w:rsidRDefault="00D978DE" w:rsidP="00D978DE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D978DE" w:rsidRPr="00603190" w:rsidTr="0080288C">
        <w:trPr>
          <w:trHeight w:val="70"/>
        </w:trPr>
        <w:tc>
          <w:tcPr>
            <w:tcW w:w="1069" w:type="dxa"/>
          </w:tcPr>
          <w:p w:rsidR="00D978DE" w:rsidRPr="0096431B" w:rsidRDefault="00962141" w:rsidP="00D978D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28</w:t>
            </w:r>
          </w:p>
        </w:tc>
        <w:tc>
          <w:tcPr>
            <w:tcW w:w="5699" w:type="dxa"/>
          </w:tcPr>
          <w:p w:rsidR="00D978DE" w:rsidRPr="0096431B" w:rsidRDefault="0053023F" w:rsidP="00D978DE">
            <w:pPr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  <w:t>Parvathi Mani</w:t>
            </w:r>
          </w:p>
        </w:tc>
        <w:tc>
          <w:tcPr>
            <w:tcW w:w="2244" w:type="dxa"/>
          </w:tcPr>
          <w:p w:rsidR="00D978DE" w:rsidRPr="0096431B" w:rsidRDefault="0053023F" w:rsidP="00D978DE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Vocal</w:t>
            </w:r>
          </w:p>
        </w:tc>
      </w:tr>
    </w:tbl>
    <w:p w:rsidR="00EE7001" w:rsidRPr="00603190" w:rsidRDefault="00EE7001" w:rsidP="00603190">
      <w:pPr>
        <w:rPr>
          <w:b/>
          <w:color w:val="auto"/>
          <w:sz w:val="24"/>
          <w:szCs w:val="24"/>
          <w:u w:val="single"/>
        </w:rPr>
      </w:pPr>
    </w:p>
    <w:p w:rsidR="00346A40" w:rsidRDefault="00346A40" w:rsidP="001C4FAB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1C4FAB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1C4FAB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1C4FAB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1C4FAB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1C4FAB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1C4FAB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1C4FAB">
      <w:pPr>
        <w:jc w:val="center"/>
        <w:rPr>
          <w:b/>
          <w:sz w:val="24"/>
          <w:szCs w:val="24"/>
          <w:u w:val="single"/>
        </w:rPr>
      </w:pPr>
    </w:p>
    <w:p w:rsidR="0096431B" w:rsidRDefault="0096431B" w:rsidP="0096431B">
      <w:pPr>
        <w:rPr>
          <w:b/>
          <w:sz w:val="24"/>
          <w:szCs w:val="24"/>
          <w:u w:val="single"/>
        </w:rPr>
      </w:pPr>
    </w:p>
    <w:p w:rsidR="001C4FAB" w:rsidRPr="0096431B" w:rsidRDefault="001C4FAB" w:rsidP="0096431B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lastRenderedPageBreak/>
        <w:t>1:00 PM – 2:00 PM</w:t>
      </w:r>
    </w:p>
    <w:p w:rsidR="00B85A35" w:rsidRPr="0096431B" w:rsidRDefault="00B85A35" w:rsidP="00B85A35">
      <w:pPr>
        <w:jc w:val="center"/>
        <w:rPr>
          <w:b/>
          <w:sz w:val="28"/>
          <w:szCs w:val="28"/>
          <w:u w:val="single"/>
        </w:rPr>
      </w:pPr>
    </w:p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5680"/>
        <w:gridCol w:w="2236"/>
      </w:tblGrid>
      <w:tr w:rsidR="001C4FAB" w:rsidRPr="0096431B" w:rsidTr="0064446B">
        <w:trPr>
          <w:trHeight w:val="497"/>
        </w:trPr>
        <w:tc>
          <w:tcPr>
            <w:tcW w:w="1065" w:type="dxa"/>
            <w:shd w:val="clear" w:color="auto" w:fill="D6E3BC"/>
          </w:tcPr>
          <w:p w:rsidR="001C4FAB" w:rsidRPr="0096431B" w:rsidRDefault="001C4FAB" w:rsidP="001C4FAB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5680" w:type="dxa"/>
            <w:shd w:val="clear" w:color="auto" w:fill="D6E3BC"/>
          </w:tcPr>
          <w:p w:rsidR="001C4FAB" w:rsidRPr="0096431B" w:rsidRDefault="001C4FAB" w:rsidP="001C4FAB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Participants</w:t>
            </w:r>
          </w:p>
        </w:tc>
        <w:tc>
          <w:tcPr>
            <w:tcW w:w="2236" w:type="dxa"/>
            <w:shd w:val="clear" w:color="auto" w:fill="D6E3BC"/>
          </w:tcPr>
          <w:p w:rsidR="001C4FAB" w:rsidRPr="0096431B" w:rsidRDefault="001C4FAB" w:rsidP="001C4FAB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Category</w:t>
            </w:r>
          </w:p>
        </w:tc>
      </w:tr>
      <w:tr w:rsidR="004602B0" w:rsidRPr="0096431B" w:rsidTr="0064446B">
        <w:trPr>
          <w:trHeight w:val="379"/>
        </w:trPr>
        <w:tc>
          <w:tcPr>
            <w:tcW w:w="1065" w:type="dxa"/>
          </w:tcPr>
          <w:p w:rsidR="004602B0" w:rsidRPr="0096431B" w:rsidRDefault="00962141" w:rsidP="00603190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29</w:t>
            </w:r>
          </w:p>
        </w:tc>
        <w:tc>
          <w:tcPr>
            <w:tcW w:w="5680" w:type="dxa"/>
          </w:tcPr>
          <w:p w:rsidR="004602B0" w:rsidRPr="0096431B" w:rsidRDefault="0064446B" w:rsidP="00603190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Srishti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Chebolu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Vaishnavi</w:t>
            </w:r>
            <w:proofErr w:type="spellEnd"/>
            <w:r w:rsidRPr="0096431B">
              <w:rPr>
                <w:sz w:val="28"/>
                <w:szCs w:val="28"/>
              </w:rPr>
              <w:t xml:space="preserve"> Reddy, </w:t>
            </w:r>
            <w:proofErr w:type="spellStart"/>
            <w:r w:rsidRPr="0096431B">
              <w:rPr>
                <w:sz w:val="28"/>
                <w:szCs w:val="28"/>
              </w:rPr>
              <w:t>Hayagriv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Giridharan</w:t>
            </w:r>
            <w:proofErr w:type="spellEnd"/>
          </w:p>
        </w:tc>
        <w:tc>
          <w:tcPr>
            <w:tcW w:w="2236" w:type="dxa"/>
          </w:tcPr>
          <w:p w:rsidR="004602B0" w:rsidRPr="0096431B" w:rsidRDefault="0064446B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64446B" w:rsidRPr="0096431B" w:rsidTr="0064446B">
        <w:trPr>
          <w:trHeight w:val="366"/>
        </w:trPr>
        <w:tc>
          <w:tcPr>
            <w:tcW w:w="1065" w:type="dxa"/>
          </w:tcPr>
          <w:p w:rsidR="0064446B" w:rsidRPr="0096431B" w:rsidRDefault="00962141" w:rsidP="0064446B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30</w:t>
            </w:r>
          </w:p>
        </w:tc>
        <w:tc>
          <w:tcPr>
            <w:tcW w:w="5680" w:type="dxa"/>
          </w:tcPr>
          <w:p w:rsidR="0064446B" w:rsidRPr="0096431B" w:rsidRDefault="0064446B" w:rsidP="0064446B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Kriti</w:t>
            </w:r>
            <w:proofErr w:type="spellEnd"/>
            <w:r w:rsidRPr="0096431B">
              <w:rPr>
                <w:sz w:val="28"/>
                <w:szCs w:val="28"/>
              </w:rPr>
              <w:t xml:space="preserve"> Madhusudan, Aditi </w:t>
            </w:r>
            <w:proofErr w:type="spellStart"/>
            <w:r w:rsidRPr="0096431B">
              <w:rPr>
                <w:sz w:val="28"/>
                <w:szCs w:val="28"/>
              </w:rPr>
              <w:t>Challa</w:t>
            </w:r>
            <w:proofErr w:type="spellEnd"/>
          </w:p>
        </w:tc>
        <w:tc>
          <w:tcPr>
            <w:tcW w:w="2236" w:type="dxa"/>
          </w:tcPr>
          <w:p w:rsidR="0064446B" w:rsidRPr="0096431B" w:rsidRDefault="0064446B" w:rsidP="0064446B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64446B" w:rsidRPr="0096431B" w:rsidTr="0064446B">
        <w:trPr>
          <w:trHeight w:val="497"/>
        </w:trPr>
        <w:tc>
          <w:tcPr>
            <w:tcW w:w="1065" w:type="dxa"/>
          </w:tcPr>
          <w:p w:rsidR="0064446B" w:rsidRPr="0096431B" w:rsidRDefault="00962141" w:rsidP="0064446B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31</w:t>
            </w:r>
          </w:p>
        </w:tc>
        <w:tc>
          <w:tcPr>
            <w:tcW w:w="5680" w:type="dxa"/>
          </w:tcPr>
          <w:p w:rsidR="0064446B" w:rsidRPr="0096431B" w:rsidRDefault="0064446B" w:rsidP="0064446B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Yush</w:t>
            </w:r>
            <w:proofErr w:type="spellEnd"/>
            <w:r w:rsidRPr="0096431B">
              <w:rPr>
                <w:sz w:val="28"/>
                <w:szCs w:val="28"/>
              </w:rPr>
              <w:t xml:space="preserve"> Balaji, Pranav Kumar</w:t>
            </w:r>
          </w:p>
        </w:tc>
        <w:tc>
          <w:tcPr>
            <w:tcW w:w="2236" w:type="dxa"/>
          </w:tcPr>
          <w:p w:rsidR="0064446B" w:rsidRPr="0096431B" w:rsidRDefault="0064446B" w:rsidP="0064446B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64446B" w:rsidRPr="0096431B" w:rsidTr="0064446B">
        <w:trPr>
          <w:trHeight w:val="602"/>
        </w:trPr>
        <w:tc>
          <w:tcPr>
            <w:tcW w:w="1065" w:type="dxa"/>
          </w:tcPr>
          <w:p w:rsidR="0064446B" w:rsidRPr="0096431B" w:rsidRDefault="00962141" w:rsidP="0064446B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32</w:t>
            </w:r>
          </w:p>
        </w:tc>
        <w:tc>
          <w:tcPr>
            <w:tcW w:w="5680" w:type="dxa"/>
          </w:tcPr>
          <w:p w:rsidR="0064446B" w:rsidRPr="0096431B" w:rsidRDefault="0064446B" w:rsidP="0064446B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Maitri</w:t>
            </w:r>
            <w:proofErr w:type="spellEnd"/>
            <w:r w:rsidRPr="0096431B">
              <w:rPr>
                <w:sz w:val="28"/>
                <w:szCs w:val="28"/>
              </w:rPr>
              <w:t xml:space="preserve"> Sridhar, </w:t>
            </w:r>
            <w:proofErr w:type="spellStart"/>
            <w:r w:rsidRPr="0096431B">
              <w:rPr>
                <w:sz w:val="28"/>
                <w:szCs w:val="28"/>
              </w:rPr>
              <w:t>Harshitha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Challa</w:t>
            </w:r>
            <w:proofErr w:type="spellEnd"/>
          </w:p>
        </w:tc>
        <w:tc>
          <w:tcPr>
            <w:tcW w:w="2236" w:type="dxa"/>
          </w:tcPr>
          <w:p w:rsidR="0064446B" w:rsidRPr="0096431B" w:rsidRDefault="0064446B" w:rsidP="0064446B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64446B" w:rsidRPr="0096431B" w:rsidTr="0064446B">
        <w:trPr>
          <w:trHeight w:val="497"/>
        </w:trPr>
        <w:tc>
          <w:tcPr>
            <w:tcW w:w="1065" w:type="dxa"/>
          </w:tcPr>
          <w:p w:rsidR="0064446B" w:rsidRPr="0096431B" w:rsidRDefault="00962141" w:rsidP="0064446B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33</w:t>
            </w:r>
          </w:p>
        </w:tc>
        <w:tc>
          <w:tcPr>
            <w:tcW w:w="5680" w:type="dxa"/>
          </w:tcPr>
          <w:p w:rsidR="0064446B" w:rsidRPr="0096431B" w:rsidRDefault="0064446B" w:rsidP="0064446B">
            <w:pPr>
              <w:rPr>
                <w:color w:val="auto"/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 xml:space="preserve">Priyanka </w:t>
            </w:r>
            <w:proofErr w:type="spellStart"/>
            <w:r w:rsidRPr="0096431B">
              <w:rPr>
                <w:sz w:val="28"/>
                <w:szCs w:val="28"/>
              </w:rPr>
              <w:t>Yagneswaran</w:t>
            </w:r>
            <w:proofErr w:type="spellEnd"/>
            <w:r w:rsidRPr="0096431B">
              <w:rPr>
                <w:sz w:val="28"/>
                <w:szCs w:val="28"/>
              </w:rPr>
              <w:t xml:space="preserve">, Pooja </w:t>
            </w:r>
            <w:proofErr w:type="spellStart"/>
            <w:r w:rsidRPr="0096431B">
              <w:rPr>
                <w:sz w:val="28"/>
                <w:szCs w:val="28"/>
              </w:rPr>
              <w:t>Kandikuppa</w:t>
            </w:r>
            <w:proofErr w:type="spellEnd"/>
            <w:r w:rsidRPr="0096431B">
              <w:rPr>
                <w:sz w:val="28"/>
                <w:szCs w:val="28"/>
              </w:rPr>
              <w:t xml:space="preserve">, Neha </w:t>
            </w:r>
            <w:proofErr w:type="spellStart"/>
            <w:r w:rsidRPr="0096431B">
              <w:rPr>
                <w:sz w:val="28"/>
                <w:szCs w:val="28"/>
              </w:rPr>
              <w:t>Darisi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Harshi</w:t>
            </w:r>
            <w:proofErr w:type="spellEnd"/>
            <w:r w:rsidRPr="0096431B">
              <w:rPr>
                <w:sz w:val="28"/>
                <w:szCs w:val="28"/>
              </w:rPr>
              <w:t xml:space="preserve"> Eswaran</w:t>
            </w:r>
          </w:p>
        </w:tc>
        <w:tc>
          <w:tcPr>
            <w:tcW w:w="2236" w:type="dxa"/>
          </w:tcPr>
          <w:p w:rsidR="0064446B" w:rsidRPr="0096431B" w:rsidRDefault="0064446B" w:rsidP="0064446B">
            <w:pPr>
              <w:rPr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64446B" w:rsidRPr="0096431B" w:rsidTr="0064446B">
        <w:trPr>
          <w:trHeight w:val="497"/>
        </w:trPr>
        <w:tc>
          <w:tcPr>
            <w:tcW w:w="1065" w:type="dxa"/>
          </w:tcPr>
          <w:p w:rsidR="0064446B" w:rsidRPr="0096431B" w:rsidRDefault="00962141" w:rsidP="0064446B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34</w:t>
            </w:r>
          </w:p>
        </w:tc>
        <w:tc>
          <w:tcPr>
            <w:tcW w:w="5680" w:type="dxa"/>
          </w:tcPr>
          <w:p w:rsidR="00BD2F4A" w:rsidRDefault="00BD2F4A" w:rsidP="006444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Rajanala</w:t>
            </w:r>
            <w:proofErr w:type="spellEnd"/>
            <w:r>
              <w:rPr>
                <w:sz w:val="28"/>
                <w:szCs w:val="28"/>
              </w:rPr>
              <w:t xml:space="preserve">, Dhruti </w:t>
            </w:r>
            <w:proofErr w:type="spellStart"/>
            <w:r>
              <w:rPr>
                <w:sz w:val="28"/>
                <w:szCs w:val="28"/>
              </w:rPr>
              <w:t>Kallur</w:t>
            </w:r>
            <w:proofErr w:type="spellEnd"/>
          </w:p>
          <w:p w:rsidR="0064446B" w:rsidRPr="00BD2F4A" w:rsidRDefault="0064446B" w:rsidP="0064446B">
            <w:pPr>
              <w:rPr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Rajath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r w:rsidR="00BD2F4A">
              <w:rPr>
                <w:sz w:val="28"/>
                <w:szCs w:val="28"/>
              </w:rPr>
              <w:t>Prabhakar</w:t>
            </w:r>
          </w:p>
        </w:tc>
        <w:tc>
          <w:tcPr>
            <w:tcW w:w="2236" w:type="dxa"/>
          </w:tcPr>
          <w:p w:rsidR="0064446B" w:rsidRDefault="0064446B" w:rsidP="0064446B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  <w:p w:rsidR="00BD2F4A" w:rsidRPr="0096431B" w:rsidRDefault="00BD2F4A" w:rsidP="0064446B">
            <w:pPr>
              <w:rPr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Mirudangam</w:t>
            </w:r>
            <w:proofErr w:type="spellEnd"/>
          </w:p>
        </w:tc>
      </w:tr>
      <w:tr w:rsidR="001C4FAB" w:rsidRPr="0096431B" w:rsidTr="0064446B">
        <w:trPr>
          <w:trHeight w:val="510"/>
        </w:trPr>
        <w:tc>
          <w:tcPr>
            <w:tcW w:w="1065" w:type="dxa"/>
          </w:tcPr>
          <w:p w:rsidR="001C4FAB" w:rsidRPr="0096431B" w:rsidRDefault="00962141" w:rsidP="00603190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35</w:t>
            </w:r>
          </w:p>
        </w:tc>
        <w:tc>
          <w:tcPr>
            <w:tcW w:w="5680" w:type="dxa"/>
          </w:tcPr>
          <w:p w:rsidR="00667AFB" w:rsidRDefault="00667AFB" w:rsidP="006031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Nithya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Jella</w:t>
            </w:r>
            <w:proofErr w:type="spellEnd"/>
          </w:p>
          <w:p w:rsidR="001C4FAB" w:rsidRPr="0096431B" w:rsidRDefault="0064446B" w:rsidP="00603190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Sathya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Jella</w:t>
            </w:r>
            <w:proofErr w:type="spellEnd"/>
          </w:p>
        </w:tc>
        <w:tc>
          <w:tcPr>
            <w:tcW w:w="2236" w:type="dxa"/>
          </w:tcPr>
          <w:p w:rsidR="00667AFB" w:rsidRDefault="00667AFB" w:rsidP="0064446B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Vocal</w:t>
            </w:r>
          </w:p>
          <w:p w:rsidR="001C4FAB" w:rsidRPr="0096431B" w:rsidRDefault="0064446B" w:rsidP="0064446B">
            <w:pPr>
              <w:rPr>
                <w:color w:val="auto"/>
                <w:sz w:val="28"/>
                <w:szCs w:val="28"/>
              </w:rPr>
            </w:pPr>
            <w:proofErr w:type="spellStart"/>
            <w:r w:rsidRPr="0096431B">
              <w:rPr>
                <w:color w:val="auto"/>
                <w:sz w:val="28"/>
                <w:szCs w:val="28"/>
              </w:rPr>
              <w:t>Mirudangam</w:t>
            </w:r>
            <w:proofErr w:type="spellEnd"/>
          </w:p>
        </w:tc>
      </w:tr>
      <w:tr w:rsidR="001C4FAB" w:rsidRPr="0096431B" w:rsidTr="0064446B">
        <w:trPr>
          <w:trHeight w:val="340"/>
        </w:trPr>
        <w:tc>
          <w:tcPr>
            <w:tcW w:w="1065" w:type="dxa"/>
          </w:tcPr>
          <w:p w:rsidR="001C4FAB" w:rsidRPr="0096431B" w:rsidRDefault="00962141" w:rsidP="00603190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36</w:t>
            </w:r>
          </w:p>
        </w:tc>
        <w:tc>
          <w:tcPr>
            <w:tcW w:w="5680" w:type="dxa"/>
          </w:tcPr>
          <w:p w:rsidR="001C4FAB" w:rsidRPr="0096431B" w:rsidRDefault="00961E41" w:rsidP="00603190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Kirti</w:t>
            </w:r>
            <w:proofErr w:type="spellEnd"/>
            <w:r w:rsidRPr="0096431B">
              <w:rPr>
                <w:sz w:val="28"/>
                <w:szCs w:val="28"/>
              </w:rPr>
              <w:t xml:space="preserve"> Subramanian, Aditi Subramanian </w:t>
            </w:r>
          </w:p>
        </w:tc>
        <w:tc>
          <w:tcPr>
            <w:tcW w:w="2236" w:type="dxa"/>
          </w:tcPr>
          <w:p w:rsidR="001C4FAB" w:rsidRPr="0096431B" w:rsidRDefault="00961E41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  <w:tr w:rsidR="001C4FAB" w:rsidRPr="0096431B" w:rsidTr="0064446B">
        <w:trPr>
          <w:trHeight w:val="379"/>
        </w:trPr>
        <w:tc>
          <w:tcPr>
            <w:tcW w:w="1065" w:type="dxa"/>
          </w:tcPr>
          <w:p w:rsidR="001C4FAB" w:rsidRPr="0096431B" w:rsidRDefault="00962141" w:rsidP="00603190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37</w:t>
            </w:r>
          </w:p>
        </w:tc>
        <w:tc>
          <w:tcPr>
            <w:tcW w:w="5680" w:type="dxa"/>
          </w:tcPr>
          <w:p w:rsidR="001C4FAB" w:rsidRPr="0096431B" w:rsidRDefault="0064446B" w:rsidP="00603190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Hareesh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Iyer</w:t>
            </w:r>
            <w:proofErr w:type="spellEnd"/>
          </w:p>
        </w:tc>
        <w:tc>
          <w:tcPr>
            <w:tcW w:w="2236" w:type="dxa"/>
          </w:tcPr>
          <w:p w:rsidR="001C4FAB" w:rsidRPr="0096431B" w:rsidRDefault="0064446B" w:rsidP="00603190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Vocal</w:t>
            </w:r>
          </w:p>
        </w:tc>
      </w:tr>
    </w:tbl>
    <w:p w:rsidR="000F66CA" w:rsidRDefault="000F66CA" w:rsidP="00BB7944">
      <w:pPr>
        <w:rPr>
          <w:b/>
          <w:sz w:val="24"/>
          <w:szCs w:val="24"/>
          <w:u w:val="single"/>
        </w:rPr>
      </w:pPr>
    </w:p>
    <w:p w:rsidR="00DC26B1" w:rsidRPr="0096431B" w:rsidRDefault="001C4FAB" w:rsidP="00BB7944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t>2</w:t>
      </w:r>
      <w:r w:rsidR="009F336E" w:rsidRPr="0096431B">
        <w:rPr>
          <w:b/>
          <w:sz w:val="28"/>
          <w:szCs w:val="28"/>
          <w:u w:val="single"/>
        </w:rPr>
        <w:t>:00</w:t>
      </w:r>
      <w:r w:rsidR="00DC26B1" w:rsidRPr="0096431B">
        <w:rPr>
          <w:b/>
          <w:sz w:val="28"/>
          <w:szCs w:val="28"/>
          <w:u w:val="single"/>
        </w:rPr>
        <w:t xml:space="preserve"> </w:t>
      </w:r>
      <w:r w:rsidR="0007704F" w:rsidRPr="0096431B">
        <w:rPr>
          <w:b/>
          <w:sz w:val="28"/>
          <w:szCs w:val="28"/>
          <w:u w:val="single"/>
        </w:rPr>
        <w:t>P</w:t>
      </w:r>
      <w:r w:rsidR="005D2540" w:rsidRPr="0096431B">
        <w:rPr>
          <w:b/>
          <w:sz w:val="28"/>
          <w:szCs w:val="28"/>
          <w:u w:val="single"/>
        </w:rPr>
        <w:t>M-</w:t>
      </w:r>
      <w:r w:rsidR="00BB7944" w:rsidRPr="0096431B">
        <w:rPr>
          <w:b/>
          <w:sz w:val="28"/>
          <w:szCs w:val="28"/>
          <w:u w:val="single"/>
        </w:rPr>
        <w:t xml:space="preserve"> 2</w:t>
      </w:r>
      <w:r w:rsidRPr="0096431B">
        <w:rPr>
          <w:b/>
          <w:sz w:val="28"/>
          <w:szCs w:val="28"/>
          <w:u w:val="single"/>
        </w:rPr>
        <w:t>:3</w:t>
      </w:r>
      <w:r w:rsidR="0043390B" w:rsidRPr="0096431B">
        <w:rPr>
          <w:b/>
          <w:sz w:val="28"/>
          <w:szCs w:val="28"/>
          <w:u w:val="single"/>
        </w:rPr>
        <w:t>0</w:t>
      </w:r>
      <w:r w:rsidR="0007704F" w:rsidRPr="0096431B">
        <w:rPr>
          <w:b/>
          <w:sz w:val="28"/>
          <w:szCs w:val="28"/>
          <w:u w:val="single"/>
        </w:rPr>
        <w:t xml:space="preserve"> PM</w:t>
      </w:r>
    </w:p>
    <w:p w:rsidR="00B85A35" w:rsidRDefault="009F336E" w:rsidP="00B85A35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8A17B1" wp14:editId="3BBBBC57">
                <wp:simplePos x="0" y="0"/>
                <wp:positionH relativeFrom="margin">
                  <wp:posOffset>-28575</wp:posOffset>
                </wp:positionH>
                <wp:positionV relativeFrom="paragraph">
                  <wp:posOffset>184785</wp:posOffset>
                </wp:positionV>
                <wp:extent cx="5901690" cy="3676650"/>
                <wp:effectExtent l="19050" t="95250" r="99060" b="19050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B1FFC" w:rsidRPr="004C3EBA" w:rsidRDefault="00DB1FFC" w:rsidP="002B3DA3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4C3EBA">
                              <w:rPr>
                                <w:b/>
                                <w:i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>Thematic Presentation</w:t>
                            </w:r>
                          </w:p>
                          <w:p w:rsidR="00DB1FFC" w:rsidRPr="004C3EBA" w:rsidRDefault="00DB1FFC" w:rsidP="002B3DA3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DB1FFC" w:rsidRPr="004C3EBA" w:rsidRDefault="00DB1FFC" w:rsidP="007A381A">
                            <w:pPr>
                              <w:jc w:val="center"/>
                              <w:rPr>
                                <w:b/>
                                <w:color w:val="0033CC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4C3EBA">
                              <w:rPr>
                                <w:b/>
                                <w:color w:val="0033CC"/>
                                <w:sz w:val="32"/>
                                <w:szCs w:val="32"/>
                                <w:shd w:val="clear" w:color="auto" w:fill="FFFFFF"/>
                              </w:rPr>
                              <w:t>“</w:t>
                            </w:r>
                            <w:proofErr w:type="spellStart"/>
                            <w:r w:rsidRPr="004C3EBA">
                              <w:rPr>
                                <w:b/>
                                <w:color w:val="0033CC"/>
                                <w:sz w:val="32"/>
                                <w:szCs w:val="32"/>
                                <w:shd w:val="clear" w:color="auto" w:fill="FFFFFF"/>
                              </w:rPr>
                              <w:t>Guruguha</w:t>
                            </w:r>
                            <w:proofErr w:type="spellEnd"/>
                            <w:r w:rsidRPr="004C3EBA">
                              <w:rPr>
                                <w:b/>
                                <w:color w:val="0033CC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color w:val="0033CC"/>
                                <w:sz w:val="32"/>
                                <w:szCs w:val="32"/>
                                <w:shd w:val="clear" w:color="auto" w:fill="FFFFFF"/>
                              </w:rPr>
                              <w:t>Samarpanam</w:t>
                            </w:r>
                            <w:proofErr w:type="spellEnd"/>
                            <w:r w:rsidRPr="004C3EBA">
                              <w:rPr>
                                <w:b/>
                                <w:color w:val="0033CC"/>
                                <w:sz w:val="32"/>
                                <w:szCs w:val="32"/>
                                <w:shd w:val="clear" w:color="auto" w:fill="FFFFFF"/>
                              </w:rPr>
                              <w:t>”</w:t>
                            </w:r>
                          </w:p>
                          <w:p w:rsidR="00DB1FFC" w:rsidRPr="004C3EBA" w:rsidRDefault="00DB1FFC" w:rsidP="001C4FA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DB1FFC" w:rsidRPr="004C3EBA" w:rsidRDefault="00DB1FFC" w:rsidP="0096431B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Adhrija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Anbuchelian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Amogha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Thodpunuri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Krithika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 Rao,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Sanjana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 Rao,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Srihitha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Chakilam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Srinidhi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Vangala</w:t>
                            </w:r>
                            <w:proofErr w:type="spellEnd"/>
                          </w:p>
                          <w:p w:rsidR="00DB1FFC" w:rsidRPr="004C3EBA" w:rsidRDefault="00DB1FFC" w:rsidP="0096431B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Anand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Krishnan (Violin)</w:t>
                            </w:r>
                          </w:p>
                          <w:p w:rsidR="00DB1FFC" w:rsidRPr="004C3EBA" w:rsidRDefault="00DB1FFC" w:rsidP="0096431B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Tejas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Veedhulur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Mirudangam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DB1FFC" w:rsidRPr="004C3EBA" w:rsidRDefault="00DB1FFC" w:rsidP="007506FD">
                            <w:pPr>
                              <w:shd w:val="clear" w:color="auto" w:fill="FFFFFF"/>
                              <w:rPr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  <w:p w:rsidR="00DB1FFC" w:rsidRPr="004C3EBA" w:rsidRDefault="00DB1FFC" w:rsidP="007506FD">
                            <w:pPr>
                              <w:shd w:val="clear" w:color="auto" w:fill="FFFFFF"/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  <w:p w:rsidR="00DB1FFC" w:rsidRPr="004C3EBA" w:rsidRDefault="00DB1FFC" w:rsidP="0096431B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Gayatri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 Krishnan,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Ranjani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Yoganand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, Kala Vasudevan</w:t>
                            </w:r>
                          </w:p>
                          <w:p w:rsidR="00DB1FFC" w:rsidRPr="004C3EBA" w:rsidRDefault="00DB1FFC" w:rsidP="0096431B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Lakshmi Narayanan Venkatraman (Violin)</w:t>
                            </w:r>
                          </w:p>
                          <w:p w:rsidR="00DB1FFC" w:rsidRPr="004C3EBA" w:rsidRDefault="00DB1FFC" w:rsidP="0096431B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Santosh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  <w:shd w:val="clear" w:color="auto" w:fill="FFFFFF"/>
                              </w:rPr>
                              <w:t>Chandru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 (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Mirudangam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DB1FFC" w:rsidRPr="004C3EBA" w:rsidRDefault="00DB1FFC" w:rsidP="0096431B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Shree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Varshenee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Nitheya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Shree (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Veena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DB1FFC" w:rsidRPr="002B3DA3" w:rsidRDefault="00DB1FFC" w:rsidP="001C4FA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DB1FFC" w:rsidRDefault="00DB1FFC" w:rsidP="001C4FA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:rsidR="00DB1FFC" w:rsidRPr="001C4FAB" w:rsidRDefault="00DB1FFC" w:rsidP="001C4FA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0033C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17B1" id="Text Box 26" o:spid="_x0000_s1028" type="#_x0000_t202" style="position:absolute;left:0;text-align:left;margin-left:-2.25pt;margin-top:14.55pt;width:464.7pt;height:289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" strokecolor="red" strokeweight="2.25pt">
                <v:shadow on="t" opacity=".5" offset="6pt,-6pt"/>
                <v:textbox>
                  <w:txbxContent>
                    <w:p w:rsidR="00DB1FFC" w:rsidRPr="004C3EBA" w:rsidRDefault="00DB1FFC" w:rsidP="002B3DA3">
                      <w:pPr>
                        <w:jc w:val="center"/>
                        <w:rPr>
                          <w:b/>
                          <w:i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4C3EBA">
                        <w:rPr>
                          <w:b/>
                          <w:i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>Thematic Presentation</w:t>
                      </w:r>
                    </w:p>
                    <w:p w:rsidR="00DB1FFC" w:rsidRPr="004C3EBA" w:rsidRDefault="00DB1FFC" w:rsidP="002B3DA3">
                      <w:pPr>
                        <w:jc w:val="center"/>
                        <w:rPr>
                          <w:b/>
                          <w:i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DB1FFC" w:rsidRPr="004C3EBA" w:rsidRDefault="00DB1FFC" w:rsidP="007A381A">
                      <w:pPr>
                        <w:jc w:val="center"/>
                        <w:rPr>
                          <w:b/>
                          <w:color w:val="0033CC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4C3EBA">
                        <w:rPr>
                          <w:b/>
                          <w:color w:val="0033CC"/>
                          <w:sz w:val="32"/>
                          <w:szCs w:val="32"/>
                          <w:shd w:val="clear" w:color="auto" w:fill="FFFFFF"/>
                        </w:rPr>
                        <w:t>“</w:t>
                      </w:r>
                      <w:proofErr w:type="spellStart"/>
                      <w:r w:rsidRPr="004C3EBA">
                        <w:rPr>
                          <w:b/>
                          <w:color w:val="0033CC"/>
                          <w:sz w:val="32"/>
                          <w:szCs w:val="32"/>
                          <w:shd w:val="clear" w:color="auto" w:fill="FFFFFF"/>
                        </w:rPr>
                        <w:t>Guruguha</w:t>
                      </w:r>
                      <w:proofErr w:type="spellEnd"/>
                      <w:r w:rsidRPr="004C3EBA">
                        <w:rPr>
                          <w:b/>
                          <w:color w:val="0033CC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color w:val="0033CC"/>
                          <w:sz w:val="32"/>
                          <w:szCs w:val="32"/>
                          <w:shd w:val="clear" w:color="auto" w:fill="FFFFFF"/>
                        </w:rPr>
                        <w:t>Samarpanam</w:t>
                      </w:r>
                      <w:proofErr w:type="spellEnd"/>
                      <w:r w:rsidRPr="004C3EBA">
                        <w:rPr>
                          <w:b/>
                          <w:color w:val="0033CC"/>
                          <w:sz w:val="32"/>
                          <w:szCs w:val="32"/>
                          <w:shd w:val="clear" w:color="auto" w:fill="FFFFFF"/>
                        </w:rPr>
                        <w:t>”</w:t>
                      </w:r>
                    </w:p>
                    <w:p w:rsidR="00DB1FFC" w:rsidRPr="004C3EBA" w:rsidRDefault="00DB1FFC" w:rsidP="001C4FAB">
                      <w:pPr>
                        <w:jc w:val="center"/>
                        <w:rPr>
                          <w:b/>
                          <w:i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DB1FFC" w:rsidRPr="004C3EBA" w:rsidRDefault="00DB1FFC" w:rsidP="0096431B">
                      <w:pPr>
                        <w:shd w:val="clear" w:color="auto" w:fill="FFFFFF"/>
                        <w:jc w:val="center"/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Adhrija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Anbuchelian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Amogha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Thodpunuri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Krithika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 Rao,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Sanjana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 Rao,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Srihitha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Chakilam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Srinidhi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Vangala</w:t>
                      </w:r>
                      <w:proofErr w:type="spellEnd"/>
                    </w:p>
                    <w:p w:rsidR="00DB1FFC" w:rsidRPr="004C3EBA" w:rsidRDefault="00DB1FFC" w:rsidP="0096431B">
                      <w:pPr>
                        <w:shd w:val="clear" w:color="auto" w:fill="FFFFFF"/>
                        <w:jc w:val="center"/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Anand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Krishnan (Violin)</w:t>
                      </w:r>
                    </w:p>
                    <w:p w:rsidR="00DB1FFC" w:rsidRPr="004C3EBA" w:rsidRDefault="00DB1FFC" w:rsidP="0096431B">
                      <w:pPr>
                        <w:shd w:val="clear" w:color="auto" w:fill="FFFFFF"/>
                        <w:jc w:val="center"/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Tejas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Veedhulur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Mirudangam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)</w:t>
                      </w:r>
                    </w:p>
                    <w:p w:rsidR="00DB1FFC" w:rsidRPr="004C3EBA" w:rsidRDefault="00DB1FFC" w:rsidP="007506FD">
                      <w:pPr>
                        <w:shd w:val="clear" w:color="auto" w:fill="FFFFFF"/>
                        <w:rPr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</w:pPr>
                    </w:p>
                    <w:p w:rsidR="00DB1FFC" w:rsidRPr="004C3EBA" w:rsidRDefault="00DB1FFC" w:rsidP="007506FD">
                      <w:pPr>
                        <w:shd w:val="clear" w:color="auto" w:fill="FFFFFF"/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</w:pPr>
                    </w:p>
                    <w:p w:rsidR="00DB1FFC" w:rsidRPr="004C3EBA" w:rsidRDefault="00DB1FFC" w:rsidP="0096431B">
                      <w:pPr>
                        <w:shd w:val="clear" w:color="auto" w:fill="FFFFFF"/>
                        <w:jc w:val="center"/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Gayatri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 Krishnan,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Ranjani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Yoganand</w:t>
                      </w:r>
                      <w:proofErr w:type="spellEnd"/>
                      <w:r w:rsidRPr="004C3EBA">
                        <w:rPr>
                          <w:b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, Kala Vasudevan</w:t>
                      </w:r>
                    </w:p>
                    <w:p w:rsidR="00DB1FFC" w:rsidRPr="004C3EBA" w:rsidRDefault="00DB1FFC" w:rsidP="0096431B">
                      <w:pPr>
                        <w:shd w:val="clear" w:color="auto" w:fill="FFFFFF"/>
                        <w:jc w:val="center"/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Lakshmi Narayanan Venkatraman (Violin)</w:t>
                      </w:r>
                    </w:p>
                    <w:p w:rsidR="00DB1FFC" w:rsidRPr="004C3EBA" w:rsidRDefault="00DB1FFC" w:rsidP="0096431B">
                      <w:pPr>
                        <w:shd w:val="clear" w:color="auto" w:fill="FFFFFF"/>
                        <w:jc w:val="center"/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  <w:shd w:val="clear" w:color="auto" w:fill="FFFFFF"/>
                        </w:rPr>
                        <w:t xml:space="preserve">Santosh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  <w:shd w:val="clear" w:color="auto" w:fill="FFFFFF"/>
                        </w:rPr>
                        <w:t>Chandru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 (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Mirudangam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)</w:t>
                      </w:r>
                    </w:p>
                    <w:p w:rsidR="00DB1FFC" w:rsidRPr="004C3EBA" w:rsidRDefault="00DB1FFC" w:rsidP="0096431B">
                      <w:pPr>
                        <w:shd w:val="clear" w:color="auto" w:fill="FFFFFF"/>
                        <w:jc w:val="center"/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Shree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Varshenee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Nitheya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Shree (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Veena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)</w:t>
                      </w:r>
                    </w:p>
                    <w:p w:rsidR="00DB1FFC" w:rsidRPr="002B3DA3" w:rsidRDefault="00DB1FFC" w:rsidP="001C4FAB">
                      <w:pPr>
                        <w:jc w:val="center"/>
                        <w:rPr>
                          <w:b/>
                          <w:i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DB1FFC" w:rsidRDefault="00DB1FFC" w:rsidP="001C4FAB">
                      <w:pPr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:rsidR="00DB1FFC" w:rsidRPr="001C4FAB" w:rsidRDefault="00DB1FFC" w:rsidP="001C4FAB">
                      <w:pPr>
                        <w:jc w:val="center"/>
                        <w:rPr>
                          <w:b/>
                          <w:bCs/>
                          <w:i/>
                          <w:color w:val="0033CC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5A35" w:rsidRDefault="00B85A35" w:rsidP="00B85A35">
      <w:pPr>
        <w:jc w:val="center"/>
        <w:rPr>
          <w:b/>
          <w:sz w:val="24"/>
          <w:szCs w:val="24"/>
          <w:u w:val="single"/>
        </w:rPr>
      </w:pPr>
    </w:p>
    <w:p w:rsidR="0028537B" w:rsidRDefault="0028537B" w:rsidP="005D2540">
      <w:pPr>
        <w:jc w:val="center"/>
        <w:rPr>
          <w:b/>
          <w:sz w:val="24"/>
          <w:szCs w:val="24"/>
          <w:u w:val="single"/>
        </w:rPr>
      </w:pPr>
    </w:p>
    <w:p w:rsidR="00F707D1" w:rsidRDefault="00F707D1" w:rsidP="00855B3C">
      <w:pPr>
        <w:rPr>
          <w:b/>
          <w:sz w:val="24"/>
          <w:szCs w:val="24"/>
          <w:u w:val="single"/>
        </w:rPr>
      </w:pPr>
    </w:p>
    <w:p w:rsidR="00F707D1" w:rsidRDefault="00F707D1" w:rsidP="00084FB0">
      <w:pPr>
        <w:rPr>
          <w:b/>
          <w:sz w:val="24"/>
          <w:szCs w:val="24"/>
          <w:u w:val="single"/>
        </w:rPr>
      </w:pPr>
    </w:p>
    <w:p w:rsidR="00855B3C" w:rsidRDefault="00B94308" w:rsidP="00855B3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3:30 PM- </w:t>
      </w:r>
      <w:r w:rsidR="00855B3C">
        <w:rPr>
          <w:b/>
          <w:sz w:val="24"/>
          <w:szCs w:val="24"/>
          <w:u w:val="single"/>
        </w:rPr>
        <w:t>PM</w:t>
      </w:r>
    </w:p>
    <w:p w:rsidR="00BB7944" w:rsidRDefault="00BB7944" w:rsidP="00855B3C">
      <w:pPr>
        <w:jc w:val="center"/>
        <w:rPr>
          <w:b/>
          <w:sz w:val="24"/>
          <w:szCs w:val="24"/>
          <w:u w:val="single"/>
        </w:rPr>
      </w:pPr>
    </w:p>
    <w:p w:rsidR="009A20D2" w:rsidRDefault="009A20D2" w:rsidP="00855B3C">
      <w:pPr>
        <w:jc w:val="center"/>
        <w:rPr>
          <w:b/>
          <w:sz w:val="24"/>
          <w:szCs w:val="24"/>
          <w:u w:val="single"/>
        </w:rPr>
      </w:pPr>
    </w:p>
    <w:p w:rsidR="009A20D2" w:rsidRDefault="009A20D2" w:rsidP="00855B3C">
      <w:pPr>
        <w:jc w:val="center"/>
        <w:rPr>
          <w:b/>
          <w:sz w:val="24"/>
          <w:szCs w:val="24"/>
          <w:u w:val="single"/>
        </w:rPr>
      </w:pPr>
    </w:p>
    <w:p w:rsidR="009A20D2" w:rsidRDefault="009A20D2" w:rsidP="00855B3C">
      <w:pPr>
        <w:jc w:val="center"/>
        <w:rPr>
          <w:b/>
          <w:sz w:val="24"/>
          <w:szCs w:val="24"/>
          <w:u w:val="single"/>
        </w:rPr>
      </w:pPr>
    </w:p>
    <w:p w:rsidR="009A20D2" w:rsidRDefault="009A20D2" w:rsidP="00855B3C">
      <w:pPr>
        <w:jc w:val="center"/>
        <w:rPr>
          <w:b/>
          <w:sz w:val="24"/>
          <w:szCs w:val="24"/>
          <w:u w:val="single"/>
        </w:rPr>
      </w:pPr>
    </w:p>
    <w:p w:rsidR="009A20D2" w:rsidRDefault="009A20D2" w:rsidP="00855B3C">
      <w:pPr>
        <w:jc w:val="center"/>
        <w:rPr>
          <w:b/>
          <w:sz w:val="24"/>
          <w:szCs w:val="24"/>
          <w:u w:val="single"/>
        </w:rPr>
      </w:pPr>
    </w:p>
    <w:p w:rsidR="009A20D2" w:rsidRDefault="009A20D2" w:rsidP="00855B3C">
      <w:pPr>
        <w:jc w:val="center"/>
        <w:rPr>
          <w:b/>
          <w:sz w:val="24"/>
          <w:szCs w:val="24"/>
          <w:u w:val="single"/>
        </w:rPr>
      </w:pPr>
    </w:p>
    <w:p w:rsidR="009A20D2" w:rsidRDefault="009A20D2" w:rsidP="00855B3C">
      <w:pPr>
        <w:jc w:val="center"/>
        <w:rPr>
          <w:b/>
          <w:sz w:val="24"/>
          <w:szCs w:val="24"/>
          <w:u w:val="single"/>
        </w:rPr>
      </w:pPr>
    </w:p>
    <w:p w:rsidR="009A20D2" w:rsidRDefault="009A20D2" w:rsidP="00855B3C">
      <w:pPr>
        <w:jc w:val="center"/>
        <w:rPr>
          <w:b/>
          <w:sz w:val="24"/>
          <w:szCs w:val="24"/>
          <w:u w:val="single"/>
        </w:rPr>
      </w:pPr>
    </w:p>
    <w:p w:rsidR="009A20D2" w:rsidRDefault="009A20D2" w:rsidP="00855B3C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9A20D2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9A20D2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9A20D2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9A20D2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9A20D2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9A20D2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9A20D2">
      <w:pPr>
        <w:jc w:val="center"/>
        <w:rPr>
          <w:b/>
          <w:sz w:val="24"/>
          <w:szCs w:val="24"/>
          <w:u w:val="single"/>
        </w:rPr>
      </w:pPr>
    </w:p>
    <w:p w:rsidR="0096431B" w:rsidRPr="0096431B" w:rsidRDefault="0096431B" w:rsidP="0096431B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lastRenderedPageBreak/>
        <w:t>2:30 PM- 3:30 PM</w:t>
      </w:r>
    </w:p>
    <w:p w:rsidR="00346A40" w:rsidRDefault="00346A40" w:rsidP="009A20D2">
      <w:pPr>
        <w:jc w:val="center"/>
        <w:rPr>
          <w:b/>
          <w:sz w:val="24"/>
          <w:szCs w:val="24"/>
          <w:u w:val="single"/>
        </w:rPr>
      </w:pPr>
    </w:p>
    <w:p w:rsidR="00346A40" w:rsidRDefault="00346A40" w:rsidP="009A20D2">
      <w:pPr>
        <w:jc w:val="center"/>
        <w:rPr>
          <w:b/>
          <w:sz w:val="24"/>
          <w:szCs w:val="24"/>
          <w:u w:val="single"/>
        </w:rPr>
      </w:pPr>
    </w:p>
    <w:p w:rsidR="00B94308" w:rsidRDefault="00B94308" w:rsidP="00B94308">
      <w:pPr>
        <w:rPr>
          <w:b/>
          <w:sz w:val="24"/>
          <w:szCs w:val="24"/>
          <w:u w:val="single"/>
        </w:rPr>
      </w:pPr>
    </w:p>
    <w:tbl>
      <w:tblPr>
        <w:tblpPr w:leftFromText="180" w:rightFromText="180" w:vertAnchor="page" w:horzAnchor="margin" w:tblpY="2103"/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5683"/>
        <w:gridCol w:w="2601"/>
      </w:tblGrid>
      <w:tr w:rsidR="003B485C" w:rsidRPr="00470EC4" w:rsidTr="003B485C">
        <w:trPr>
          <w:trHeight w:val="389"/>
        </w:trPr>
        <w:tc>
          <w:tcPr>
            <w:tcW w:w="1062" w:type="dxa"/>
            <w:shd w:val="clear" w:color="auto" w:fill="D6E3BC"/>
          </w:tcPr>
          <w:p w:rsidR="003B485C" w:rsidRPr="0096431B" w:rsidRDefault="003B485C" w:rsidP="003B485C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5683" w:type="dxa"/>
            <w:shd w:val="clear" w:color="auto" w:fill="D6E3BC"/>
          </w:tcPr>
          <w:p w:rsidR="003B485C" w:rsidRPr="0096431B" w:rsidRDefault="003B485C" w:rsidP="003B485C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Participants</w:t>
            </w:r>
          </w:p>
        </w:tc>
        <w:tc>
          <w:tcPr>
            <w:tcW w:w="2601" w:type="dxa"/>
            <w:shd w:val="clear" w:color="auto" w:fill="D6E3BC"/>
          </w:tcPr>
          <w:p w:rsidR="003B485C" w:rsidRPr="0096431B" w:rsidRDefault="003B485C" w:rsidP="003B485C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Category</w:t>
            </w:r>
          </w:p>
        </w:tc>
      </w:tr>
      <w:tr w:rsidR="003B485C" w:rsidRPr="00470EC4" w:rsidTr="003B485C">
        <w:trPr>
          <w:trHeight w:val="424"/>
        </w:trPr>
        <w:tc>
          <w:tcPr>
            <w:tcW w:w="1062" w:type="dxa"/>
          </w:tcPr>
          <w:p w:rsidR="003B485C" w:rsidRPr="0096431B" w:rsidRDefault="00962141" w:rsidP="003B485C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39</w:t>
            </w:r>
          </w:p>
        </w:tc>
        <w:tc>
          <w:tcPr>
            <w:tcW w:w="5683" w:type="dxa"/>
          </w:tcPr>
          <w:p w:rsidR="003B485C" w:rsidRPr="0096431B" w:rsidRDefault="003B485C" w:rsidP="003B485C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Mriganayani</w:t>
            </w:r>
            <w:proofErr w:type="spellEnd"/>
            <w:r w:rsidRPr="0096431B">
              <w:rPr>
                <w:sz w:val="28"/>
                <w:szCs w:val="28"/>
              </w:rPr>
              <w:t xml:space="preserve"> Rajan, Saanvi </w:t>
            </w:r>
            <w:proofErr w:type="spellStart"/>
            <w:r w:rsidRPr="0096431B">
              <w:rPr>
                <w:sz w:val="28"/>
                <w:szCs w:val="28"/>
              </w:rPr>
              <w:t>Rebbapagada</w:t>
            </w:r>
            <w:proofErr w:type="spellEnd"/>
            <w:r w:rsidRPr="0096431B">
              <w:rPr>
                <w:sz w:val="28"/>
                <w:szCs w:val="28"/>
              </w:rPr>
              <w:t xml:space="preserve">, Mithra Murthy, Ananya </w:t>
            </w:r>
            <w:proofErr w:type="spellStart"/>
            <w:r w:rsidRPr="0096431B">
              <w:rPr>
                <w:sz w:val="28"/>
                <w:szCs w:val="28"/>
              </w:rPr>
              <w:t>Rajagopalan</w:t>
            </w:r>
            <w:proofErr w:type="spellEnd"/>
          </w:p>
        </w:tc>
        <w:tc>
          <w:tcPr>
            <w:tcW w:w="2601" w:type="dxa"/>
          </w:tcPr>
          <w:p w:rsidR="003B485C" w:rsidRPr="0096431B" w:rsidRDefault="003B485C" w:rsidP="003B485C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3B485C">
        <w:trPr>
          <w:trHeight w:val="424"/>
        </w:trPr>
        <w:tc>
          <w:tcPr>
            <w:tcW w:w="1062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40</w:t>
            </w:r>
          </w:p>
        </w:tc>
        <w:tc>
          <w:tcPr>
            <w:tcW w:w="5683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Gautam</w:t>
            </w:r>
            <w:proofErr w:type="spellEnd"/>
            <w:r w:rsidRPr="0096431B">
              <w:rPr>
                <w:sz w:val="28"/>
                <w:szCs w:val="28"/>
              </w:rPr>
              <w:t xml:space="preserve"> Krishnan, </w:t>
            </w:r>
            <w:proofErr w:type="spellStart"/>
            <w:r w:rsidRPr="0096431B">
              <w:rPr>
                <w:sz w:val="28"/>
                <w:szCs w:val="28"/>
              </w:rPr>
              <w:t>Yashas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Veedhulur</w:t>
            </w:r>
            <w:proofErr w:type="spellEnd"/>
          </w:p>
        </w:tc>
        <w:tc>
          <w:tcPr>
            <w:tcW w:w="2601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3B485C">
        <w:trPr>
          <w:trHeight w:val="365"/>
        </w:trPr>
        <w:tc>
          <w:tcPr>
            <w:tcW w:w="1062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41</w:t>
            </w:r>
          </w:p>
        </w:tc>
        <w:tc>
          <w:tcPr>
            <w:tcW w:w="5683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Sreya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Atmuri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Sathvika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Narasimhan</w:t>
            </w:r>
            <w:proofErr w:type="spellEnd"/>
          </w:p>
        </w:tc>
        <w:tc>
          <w:tcPr>
            <w:tcW w:w="2601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3B485C">
        <w:trPr>
          <w:trHeight w:val="341"/>
        </w:trPr>
        <w:tc>
          <w:tcPr>
            <w:tcW w:w="1062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42</w:t>
            </w:r>
          </w:p>
        </w:tc>
        <w:tc>
          <w:tcPr>
            <w:tcW w:w="5683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 xml:space="preserve">Ashwini Srihari, </w:t>
            </w:r>
            <w:proofErr w:type="spellStart"/>
            <w:r w:rsidRPr="0096431B">
              <w:rPr>
                <w:sz w:val="28"/>
                <w:szCs w:val="28"/>
              </w:rPr>
              <w:t>Havish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Paramatmuni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Dhanya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Inamdar</w:t>
            </w:r>
            <w:proofErr w:type="spellEnd"/>
          </w:p>
        </w:tc>
        <w:tc>
          <w:tcPr>
            <w:tcW w:w="2601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3B485C">
        <w:trPr>
          <w:trHeight w:val="353"/>
        </w:trPr>
        <w:tc>
          <w:tcPr>
            <w:tcW w:w="1062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43</w:t>
            </w:r>
          </w:p>
        </w:tc>
        <w:tc>
          <w:tcPr>
            <w:tcW w:w="5683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Archishma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Goli</w:t>
            </w:r>
            <w:proofErr w:type="spellEnd"/>
          </w:p>
        </w:tc>
        <w:tc>
          <w:tcPr>
            <w:tcW w:w="2601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3B485C">
        <w:trPr>
          <w:trHeight w:val="298"/>
        </w:trPr>
        <w:tc>
          <w:tcPr>
            <w:tcW w:w="1062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44</w:t>
            </w:r>
          </w:p>
        </w:tc>
        <w:tc>
          <w:tcPr>
            <w:tcW w:w="5683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 xml:space="preserve">Sowmya </w:t>
            </w:r>
            <w:proofErr w:type="spellStart"/>
            <w:r w:rsidRPr="0096431B">
              <w:rPr>
                <w:sz w:val="28"/>
                <w:szCs w:val="28"/>
              </w:rPr>
              <w:t>Muppala</w:t>
            </w:r>
            <w:proofErr w:type="spellEnd"/>
          </w:p>
        </w:tc>
        <w:tc>
          <w:tcPr>
            <w:tcW w:w="2601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3B485C">
        <w:trPr>
          <w:trHeight w:val="341"/>
        </w:trPr>
        <w:tc>
          <w:tcPr>
            <w:tcW w:w="1062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45</w:t>
            </w:r>
          </w:p>
        </w:tc>
        <w:tc>
          <w:tcPr>
            <w:tcW w:w="5683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Yashas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Veedhulur</w:t>
            </w:r>
            <w:proofErr w:type="spellEnd"/>
          </w:p>
        </w:tc>
        <w:tc>
          <w:tcPr>
            <w:tcW w:w="2601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Violin</w:t>
            </w:r>
          </w:p>
        </w:tc>
      </w:tr>
      <w:tr w:rsidR="00962141" w:rsidRPr="00470EC4" w:rsidTr="003B485C">
        <w:trPr>
          <w:trHeight w:val="341"/>
        </w:trPr>
        <w:tc>
          <w:tcPr>
            <w:tcW w:w="1062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46</w:t>
            </w:r>
          </w:p>
        </w:tc>
        <w:tc>
          <w:tcPr>
            <w:tcW w:w="5683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Ajay Balasubramaniam</w:t>
            </w:r>
          </w:p>
        </w:tc>
        <w:tc>
          <w:tcPr>
            <w:tcW w:w="2601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Violin</w:t>
            </w:r>
          </w:p>
        </w:tc>
      </w:tr>
      <w:tr w:rsidR="00962141" w:rsidRPr="00470EC4" w:rsidTr="003B485C">
        <w:trPr>
          <w:trHeight w:val="341"/>
        </w:trPr>
        <w:tc>
          <w:tcPr>
            <w:tcW w:w="1062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47</w:t>
            </w:r>
          </w:p>
        </w:tc>
        <w:tc>
          <w:tcPr>
            <w:tcW w:w="5683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Govind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Poyapakkam</w:t>
            </w:r>
            <w:proofErr w:type="spellEnd"/>
          </w:p>
        </w:tc>
        <w:tc>
          <w:tcPr>
            <w:tcW w:w="2601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Violin</w:t>
            </w:r>
          </w:p>
        </w:tc>
      </w:tr>
      <w:tr w:rsidR="00962141" w:rsidRPr="00470EC4" w:rsidTr="003B485C">
        <w:trPr>
          <w:trHeight w:val="341"/>
        </w:trPr>
        <w:tc>
          <w:tcPr>
            <w:tcW w:w="1062" w:type="dxa"/>
          </w:tcPr>
          <w:p w:rsidR="00962141" w:rsidRPr="0096431B" w:rsidRDefault="00962141" w:rsidP="00962141">
            <w:pPr>
              <w:rPr>
                <w:color w:val="auto"/>
                <w:sz w:val="28"/>
                <w:szCs w:val="28"/>
              </w:rPr>
            </w:pPr>
            <w:r w:rsidRPr="0096431B">
              <w:rPr>
                <w:color w:val="auto"/>
                <w:sz w:val="28"/>
                <w:szCs w:val="28"/>
              </w:rPr>
              <w:t>48</w:t>
            </w:r>
          </w:p>
        </w:tc>
        <w:tc>
          <w:tcPr>
            <w:tcW w:w="5683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kern w:val="0"/>
                <w:sz w:val="28"/>
                <w:szCs w:val="28"/>
              </w:rPr>
              <w:t>Tejas</w:t>
            </w:r>
            <w:proofErr w:type="spellEnd"/>
            <w:r w:rsidRPr="0096431B">
              <w:rPr>
                <w:kern w:val="0"/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kern w:val="0"/>
                <w:sz w:val="28"/>
                <w:szCs w:val="28"/>
              </w:rPr>
              <w:t>Veedhulur</w:t>
            </w:r>
            <w:proofErr w:type="spellEnd"/>
          </w:p>
        </w:tc>
        <w:tc>
          <w:tcPr>
            <w:tcW w:w="2601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</w:tbl>
    <w:p w:rsidR="003B485C" w:rsidRDefault="003B485C" w:rsidP="003B485C">
      <w:pPr>
        <w:rPr>
          <w:b/>
          <w:sz w:val="24"/>
          <w:szCs w:val="24"/>
          <w:u w:val="single"/>
        </w:rPr>
      </w:pPr>
    </w:p>
    <w:p w:rsidR="003B485C" w:rsidRDefault="003B485C" w:rsidP="00BB4179">
      <w:pPr>
        <w:jc w:val="center"/>
        <w:rPr>
          <w:b/>
          <w:sz w:val="24"/>
          <w:szCs w:val="24"/>
          <w:u w:val="single"/>
        </w:rPr>
      </w:pPr>
    </w:p>
    <w:p w:rsidR="00EE7001" w:rsidRPr="0096431B" w:rsidRDefault="003B485C" w:rsidP="003B485C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t>3:30 PM-</w:t>
      </w:r>
      <w:r w:rsidR="00C25ECF">
        <w:rPr>
          <w:b/>
          <w:sz w:val="28"/>
          <w:szCs w:val="28"/>
          <w:u w:val="single"/>
        </w:rPr>
        <w:t xml:space="preserve"> </w:t>
      </w:r>
      <w:r w:rsidRPr="0096431B">
        <w:rPr>
          <w:b/>
          <w:sz w:val="28"/>
          <w:szCs w:val="28"/>
          <w:u w:val="single"/>
        </w:rPr>
        <w:t>4</w:t>
      </w:r>
      <w:r w:rsidR="009B2EB7" w:rsidRPr="0096431B">
        <w:rPr>
          <w:b/>
          <w:sz w:val="28"/>
          <w:szCs w:val="28"/>
          <w:u w:val="single"/>
        </w:rPr>
        <w:t>:</w:t>
      </w:r>
      <w:r w:rsidR="00F707D1" w:rsidRPr="0096431B">
        <w:rPr>
          <w:b/>
          <w:sz w:val="28"/>
          <w:szCs w:val="28"/>
          <w:u w:val="single"/>
        </w:rPr>
        <w:t>0</w:t>
      </w:r>
      <w:r w:rsidR="0043390B" w:rsidRPr="0096431B">
        <w:rPr>
          <w:b/>
          <w:sz w:val="28"/>
          <w:szCs w:val="28"/>
          <w:u w:val="single"/>
        </w:rPr>
        <w:t>0</w:t>
      </w:r>
      <w:r w:rsidR="00EE7001" w:rsidRPr="0096431B">
        <w:rPr>
          <w:b/>
          <w:sz w:val="28"/>
          <w:szCs w:val="28"/>
          <w:u w:val="single"/>
        </w:rPr>
        <w:t xml:space="preserve"> PM</w:t>
      </w:r>
    </w:p>
    <w:p w:rsidR="0035011E" w:rsidRDefault="00B00912" w:rsidP="00EE700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F8658A" wp14:editId="255C04AD">
                <wp:simplePos x="0" y="0"/>
                <wp:positionH relativeFrom="column">
                  <wp:posOffset>66675</wp:posOffset>
                </wp:positionH>
                <wp:positionV relativeFrom="paragraph">
                  <wp:posOffset>147320</wp:posOffset>
                </wp:positionV>
                <wp:extent cx="5901690" cy="2686050"/>
                <wp:effectExtent l="95250" t="95250" r="22860" b="1905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B1FFC" w:rsidRPr="008923A4" w:rsidRDefault="00DB1FFC" w:rsidP="00F15B9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923A4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Thematic Presentation</w:t>
                            </w:r>
                          </w:p>
                          <w:p w:rsidR="00DB1FFC" w:rsidRDefault="00DB1FFC" w:rsidP="00F15B9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DB1FFC" w:rsidRDefault="00DB1FFC" w:rsidP="002337D3">
                            <w:pPr>
                              <w:jc w:val="center"/>
                              <w:rPr>
                                <w:b/>
                                <w:bCs/>
                                <w:color w:val="0000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  <w:sz w:val="32"/>
                                <w:szCs w:val="32"/>
                              </w:rPr>
                              <w:t>“Dancing Deities”</w:t>
                            </w:r>
                          </w:p>
                          <w:p w:rsidR="00DB1FFC" w:rsidRDefault="00DB1FFC" w:rsidP="002337D3">
                            <w:pPr>
                              <w:jc w:val="center"/>
                              <w:rPr>
                                <w:b/>
                                <w:bCs/>
                                <w:color w:val="0000FF"/>
                                <w:sz w:val="32"/>
                                <w:szCs w:val="32"/>
                              </w:rPr>
                            </w:pPr>
                          </w:p>
                          <w:p w:rsidR="00DB1FFC" w:rsidRDefault="00DB1FFC" w:rsidP="002337D3">
                            <w:pPr>
                              <w:jc w:val="center"/>
                              <w:rPr>
                                <w:b/>
                                <w:bCs/>
                                <w:color w:val="0000FF"/>
                                <w:sz w:val="32"/>
                                <w:szCs w:val="32"/>
                              </w:rPr>
                            </w:pPr>
                            <w:r w:rsidRPr="00C30213">
                              <w:rPr>
                                <w:b/>
                                <w:bCs/>
                                <w:color w:val="0000FF"/>
                                <w:sz w:val="32"/>
                                <w:szCs w:val="32"/>
                              </w:rPr>
                              <w:t>CARNATIC STRINGS VIOLIN STUDIO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32"/>
                                <w:szCs w:val="32"/>
                              </w:rPr>
                              <w:t xml:space="preserve"> presents </w:t>
                            </w:r>
                          </w:p>
                          <w:p w:rsidR="00DB1FFC" w:rsidRDefault="00DB1FFC" w:rsidP="002337D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Shweta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Vedanarayanan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Samvita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Vedanarayanan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Nithyasree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Jameshenry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, Ajay Balasubramaniam,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Anvith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Reddy,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Keshav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Raviprakash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Aarthi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Eechampati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Harshita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Challa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Akshara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Jayaraman,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Gautam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Krishnan, Arnav </w:t>
                            </w:r>
                            <w:proofErr w:type="spellStart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>Gonella</w:t>
                            </w:r>
                            <w:proofErr w:type="spellEnd"/>
                            <w:r w:rsidRPr="00961E41"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B1FFC" w:rsidRDefault="00DB1FFC" w:rsidP="002337D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DB1FFC" w:rsidRPr="00C30213" w:rsidRDefault="00DB1FFC" w:rsidP="002337D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0000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30213">
                              <w:rPr>
                                <w:b/>
                                <w:bCs/>
                                <w:i/>
                                <w:color w:val="0000FF"/>
                                <w:sz w:val="32"/>
                                <w:szCs w:val="32"/>
                              </w:rPr>
                              <w:t>Sreenivas</w:t>
                            </w:r>
                            <w:proofErr w:type="spellEnd"/>
                            <w:r w:rsidRPr="00C30213">
                              <w:rPr>
                                <w:b/>
                                <w:bCs/>
                                <w:i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30213">
                              <w:rPr>
                                <w:b/>
                                <w:bCs/>
                                <w:i/>
                                <w:color w:val="0000FF"/>
                                <w:sz w:val="32"/>
                                <w:szCs w:val="32"/>
                              </w:rPr>
                              <w:t>Ponnappan</w:t>
                            </w:r>
                            <w:proofErr w:type="spellEnd"/>
                            <w:r w:rsidRPr="00C30213">
                              <w:rPr>
                                <w:b/>
                                <w:bCs/>
                                <w:i/>
                                <w:color w:val="0000FF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Pr="00C30213">
                              <w:rPr>
                                <w:b/>
                                <w:bCs/>
                                <w:i/>
                                <w:color w:val="0000FF"/>
                                <w:sz w:val="32"/>
                                <w:szCs w:val="32"/>
                              </w:rPr>
                              <w:t>Mirudangam</w:t>
                            </w:r>
                            <w:proofErr w:type="spellEnd"/>
                            <w:r w:rsidRPr="00C30213">
                              <w:rPr>
                                <w:b/>
                                <w:bCs/>
                                <w:i/>
                                <w:color w:val="0000FF"/>
                                <w:sz w:val="32"/>
                                <w:szCs w:val="32"/>
                              </w:rPr>
                              <w:t xml:space="preserve">); </w:t>
                            </w:r>
                            <w:proofErr w:type="spellStart"/>
                            <w:r w:rsidRPr="00C30213">
                              <w:rPr>
                                <w:b/>
                                <w:bCs/>
                                <w:i/>
                                <w:color w:val="0000FF"/>
                                <w:sz w:val="32"/>
                                <w:szCs w:val="32"/>
                              </w:rPr>
                              <w:t>Prahlad</w:t>
                            </w:r>
                            <w:proofErr w:type="spellEnd"/>
                            <w:r w:rsidRPr="00C30213">
                              <w:rPr>
                                <w:b/>
                                <w:bCs/>
                                <w:i/>
                                <w:color w:val="0000FF"/>
                                <w:sz w:val="32"/>
                                <w:szCs w:val="32"/>
                              </w:rPr>
                              <w:t xml:space="preserve"> Ram (Ghatam)</w:t>
                            </w:r>
                          </w:p>
                          <w:p w:rsidR="00DB1FFC" w:rsidRPr="00397405" w:rsidRDefault="00DB1FFC" w:rsidP="0043390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658A" id="Text Box 25" o:spid="_x0000_s1029" type="#_x0000_t202" style="position:absolute;margin-left:5.25pt;margin-top:11.6pt;width:464.7pt;height:21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" strokecolor="red" strokeweight="2.25pt">
                <v:shadow on="t" opacity=".5" offset="-6pt,-6pt"/>
                <v:textbox>
                  <w:txbxContent>
                    <w:p w:rsidR="00DB1FFC" w:rsidRPr="008923A4" w:rsidRDefault="00DB1FFC" w:rsidP="00F15B9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 w:rsidRPr="008923A4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>Thematic Presentation</w:t>
                      </w:r>
                    </w:p>
                    <w:p w:rsidR="00DB1FFC" w:rsidRDefault="00DB1FFC" w:rsidP="00F15B9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</w:p>
                    <w:p w:rsidR="00DB1FFC" w:rsidRDefault="00DB1FFC" w:rsidP="002337D3">
                      <w:pPr>
                        <w:jc w:val="center"/>
                        <w:rPr>
                          <w:b/>
                          <w:bCs/>
                          <w:color w:val="0000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FF"/>
                          <w:sz w:val="32"/>
                          <w:szCs w:val="32"/>
                        </w:rPr>
                        <w:t>“Dancing Deities”</w:t>
                      </w:r>
                    </w:p>
                    <w:p w:rsidR="00DB1FFC" w:rsidRDefault="00DB1FFC" w:rsidP="002337D3">
                      <w:pPr>
                        <w:jc w:val="center"/>
                        <w:rPr>
                          <w:b/>
                          <w:bCs/>
                          <w:color w:val="0000FF"/>
                          <w:sz w:val="32"/>
                          <w:szCs w:val="32"/>
                        </w:rPr>
                      </w:pPr>
                    </w:p>
                    <w:p w:rsidR="00DB1FFC" w:rsidRDefault="00DB1FFC" w:rsidP="002337D3">
                      <w:pPr>
                        <w:jc w:val="center"/>
                        <w:rPr>
                          <w:b/>
                          <w:bCs/>
                          <w:color w:val="0000FF"/>
                          <w:sz w:val="32"/>
                          <w:szCs w:val="32"/>
                        </w:rPr>
                      </w:pPr>
                      <w:r w:rsidRPr="00C30213">
                        <w:rPr>
                          <w:b/>
                          <w:bCs/>
                          <w:color w:val="0000FF"/>
                          <w:sz w:val="32"/>
                          <w:szCs w:val="32"/>
                        </w:rPr>
                        <w:t>CARNATIC STRINGS VIOLIN STUDIO</w:t>
                      </w:r>
                      <w:r>
                        <w:rPr>
                          <w:b/>
                          <w:bCs/>
                          <w:color w:val="0000FF"/>
                          <w:sz w:val="32"/>
                          <w:szCs w:val="32"/>
                        </w:rPr>
                        <w:t xml:space="preserve"> presents </w:t>
                      </w:r>
                    </w:p>
                    <w:p w:rsidR="00DB1FFC" w:rsidRDefault="00DB1FFC" w:rsidP="002337D3">
                      <w:pPr>
                        <w:jc w:val="center"/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</w:pPr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Shweta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Vedanarayanan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Samvita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Vedanarayanan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Nithyasree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Jameshenry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, Ajay Balasubramaniam,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Anvith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 Reddy,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Keshav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Raviprakash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Aarthi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Eechampati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Harshita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Challa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Akshara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 Jayaraman,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Gautam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 Krishnan, Arnav </w:t>
                      </w:r>
                      <w:proofErr w:type="spellStart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>Gonella</w:t>
                      </w:r>
                      <w:proofErr w:type="spellEnd"/>
                      <w:r w:rsidRPr="00961E41"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B1FFC" w:rsidRDefault="00DB1FFC" w:rsidP="002337D3">
                      <w:pPr>
                        <w:jc w:val="center"/>
                        <w:rPr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</w:pPr>
                    </w:p>
                    <w:p w:rsidR="00DB1FFC" w:rsidRPr="00C30213" w:rsidRDefault="00DB1FFC" w:rsidP="002337D3">
                      <w:pPr>
                        <w:jc w:val="center"/>
                        <w:rPr>
                          <w:b/>
                          <w:bCs/>
                          <w:i/>
                          <w:color w:val="0000FF"/>
                          <w:sz w:val="32"/>
                          <w:szCs w:val="32"/>
                        </w:rPr>
                      </w:pPr>
                      <w:proofErr w:type="spellStart"/>
                      <w:r w:rsidRPr="00C30213">
                        <w:rPr>
                          <w:b/>
                          <w:bCs/>
                          <w:i/>
                          <w:color w:val="0000FF"/>
                          <w:sz w:val="32"/>
                          <w:szCs w:val="32"/>
                        </w:rPr>
                        <w:t>Sreenivas</w:t>
                      </w:r>
                      <w:proofErr w:type="spellEnd"/>
                      <w:r w:rsidRPr="00C30213">
                        <w:rPr>
                          <w:b/>
                          <w:bCs/>
                          <w:i/>
                          <w:color w:val="0000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30213">
                        <w:rPr>
                          <w:b/>
                          <w:bCs/>
                          <w:i/>
                          <w:color w:val="0000FF"/>
                          <w:sz w:val="32"/>
                          <w:szCs w:val="32"/>
                        </w:rPr>
                        <w:t>Ponnappan</w:t>
                      </w:r>
                      <w:proofErr w:type="spellEnd"/>
                      <w:r w:rsidRPr="00C30213">
                        <w:rPr>
                          <w:b/>
                          <w:bCs/>
                          <w:i/>
                          <w:color w:val="0000FF"/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Pr="00C30213">
                        <w:rPr>
                          <w:b/>
                          <w:bCs/>
                          <w:i/>
                          <w:color w:val="0000FF"/>
                          <w:sz w:val="32"/>
                          <w:szCs w:val="32"/>
                        </w:rPr>
                        <w:t>Mirudangam</w:t>
                      </w:r>
                      <w:proofErr w:type="spellEnd"/>
                      <w:r w:rsidRPr="00C30213">
                        <w:rPr>
                          <w:b/>
                          <w:bCs/>
                          <w:i/>
                          <w:color w:val="0000FF"/>
                          <w:sz w:val="32"/>
                          <w:szCs w:val="32"/>
                        </w:rPr>
                        <w:t xml:space="preserve">); </w:t>
                      </w:r>
                      <w:proofErr w:type="spellStart"/>
                      <w:r w:rsidRPr="00C30213">
                        <w:rPr>
                          <w:b/>
                          <w:bCs/>
                          <w:i/>
                          <w:color w:val="0000FF"/>
                          <w:sz w:val="32"/>
                          <w:szCs w:val="32"/>
                        </w:rPr>
                        <w:t>Prahlad</w:t>
                      </w:r>
                      <w:proofErr w:type="spellEnd"/>
                      <w:r w:rsidRPr="00C30213">
                        <w:rPr>
                          <w:b/>
                          <w:bCs/>
                          <w:i/>
                          <w:color w:val="0000FF"/>
                          <w:sz w:val="32"/>
                          <w:szCs w:val="32"/>
                        </w:rPr>
                        <w:t xml:space="preserve"> Ram (Ghatam)</w:t>
                      </w:r>
                    </w:p>
                    <w:p w:rsidR="00DB1FFC" w:rsidRPr="00397405" w:rsidRDefault="00DB1FFC" w:rsidP="0043390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011E" w:rsidRDefault="0035011E" w:rsidP="0091513F">
      <w:pPr>
        <w:jc w:val="center"/>
        <w:rPr>
          <w:b/>
          <w:sz w:val="24"/>
          <w:szCs w:val="24"/>
          <w:u w:val="single"/>
        </w:rPr>
      </w:pPr>
    </w:p>
    <w:p w:rsidR="0035011E" w:rsidRDefault="0035011E" w:rsidP="0091513F">
      <w:pPr>
        <w:jc w:val="center"/>
        <w:rPr>
          <w:b/>
          <w:sz w:val="24"/>
          <w:szCs w:val="24"/>
          <w:u w:val="single"/>
        </w:rPr>
      </w:pPr>
    </w:p>
    <w:p w:rsidR="0035011E" w:rsidRDefault="0035011E" w:rsidP="0091513F">
      <w:pPr>
        <w:jc w:val="center"/>
        <w:rPr>
          <w:b/>
          <w:sz w:val="24"/>
          <w:szCs w:val="24"/>
          <w:u w:val="single"/>
        </w:rPr>
      </w:pPr>
    </w:p>
    <w:p w:rsidR="0035011E" w:rsidRDefault="0035011E" w:rsidP="0091513F">
      <w:pPr>
        <w:jc w:val="center"/>
        <w:rPr>
          <w:b/>
          <w:sz w:val="24"/>
          <w:szCs w:val="24"/>
          <w:u w:val="single"/>
        </w:rPr>
      </w:pPr>
    </w:p>
    <w:p w:rsidR="0035011E" w:rsidRDefault="0035011E" w:rsidP="0091513F">
      <w:pPr>
        <w:jc w:val="center"/>
        <w:rPr>
          <w:b/>
          <w:sz w:val="24"/>
          <w:szCs w:val="24"/>
          <w:u w:val="single"/>
        </w:rPr>
      </w:pPr>
    </w:p>
    <w:p w:rsidR="0035011E" w:rsidRDefault="0035011E" w:rsidP="0091513F">
      <w:pPr>
        <w:jc w:val="center"/>
        <w:rPr>
          <w:b/>
          <w:sz w:val="24"/>
          <w:szCs w:val="24"/>
          <w:u w:val="single"/>
        </w:rPr>
      </w:pPr>
    </w:p>
    <w:p w:rsidR="0035011E" w:rsidRDefault="0035011E" w:rsidP="0091513F">
      <w:pPr>
        <w:jc w:val="center"/>
        <w:rPr>
          <w:b/>
          <w:sz w:val="24"/>
          <w:szCs w:val="24"/>
          <w:u w:val="single"/>
        </w:rPr>
      </w:pPr>
    </w:p>
    <w:p w:rsidR="003218EF" w:rsidRDefault="003218EF" w:rsidP="0043390B">
      <w:pPr>
        <w:jc w:val="center"/>
        <w:rPr>
          <w:b/>
          <w:sz w:val="24"/>
          <w:szCs w:val="24"/>
          <w:u w:val="single"/>
        </w:rPr>
      </w:pPr>
    </w:p>
    <w:p w:rsidR="003218EF" w:rsidRDefault="003218EF" w:rsidP="0043390B">
      <w:pPr>
        <w:jc w:val="center"/>
        <w:rPr>
          <w:b/>
          <w:sz w:val="24"/>
          <w:szCs w:val="24"/>
          <w:u w:val="single"/>
        </w:rPr>
      </w:pPr>
    </w:p>
    <w:p w:rsidR="003218EF" w:rsidRDefault="003218EF" w:rsidP="0043390B">
      <w:pPr>
        <w:jc w:val="center"/>
        <w:rPr>
          <w:b/>
          <w:sz w:val="24"/>
          <w:szCs w:val="24"/>
          <w:u w:val="single"/>
        </w:rPr>
      </w:pPr>
    </w:p>
    <w:p w:rsidR="00B00912" w:rsidRDefault="00B00912" w:rsidP="0043390B">
      <w:pPr>
        <w:jc w:val="center"/>
        <w:rPr>
          <w:b/>
          <w:sz w:val="24"/>
          <w:szCs w:val="24"/>
          <w:u w:val="single"/>
        </w:rPr>
      </w:pPr>
    </w:p>
    <w:p w:rsidR="0043390B" w:rsidRDefault="0043390B" w:rsidP="0043390B">
      <w:pPr>
        <w:jc w:val="center"/>
        <w:rPr>
          <w:b/>
          <w:sz w:val="24"/>
          <w:szCs w:val="24"/>
          <w:u w:val="single"/>
        </w:rPr>
      </w:pPr>
    </w:p>
    <w:p w:rsidR="00855B3C" w:rsidRDefault="00855B3C" w:rsidP="002D400E">
      <w:pPr>
        <w:jc w:val="center"/>
        <w:rPr>
          <w:b/>
          <w:sz w:val="24"/>
          <w:szCs w:val="24"/>
          <w:u w:val="single"/>
        </w:rPr>
      </w:pPr>
    </w:p>
    <w:p w:rsidR="00052383" w:rsidRDefault="00052383" w:rsidP="002D400E">
      <w:pPr>
        <w:jc w:val="center"/>
        <w:rPr>
          <w:b/>
          <w:sz w:val="24"/>
          <w:szCs w:val="24"/>
          <w:u w:val="single"/>
        </w:rPr>
      </w:pPr>
    </w:p>
    <w:p w:rsidR="00052383" w:rsidRDefault="00052383" w:rsidP="002D400E">
      <w:pPr>
        <w:jc w:val="center"/>
        <w:rPr>
          <w:b/>
          <w:sz w:val="24"/>
          <w:szCs w:val="24"/>
          <w:u w:val="single"/>
        </w:rPr>
      </w:pPr>
    </w:p>
    <w:p w:rsidR="002D400E" w:rsidRDefault="002D400E" w:rsidP="003B485C">
      <w:pPr>
        <w:rPr>
          <w:b/>
          <w:sz w:val="24"/>
          <w:szCs w:val="24"/>
          <w:u w:val="single"/>
        </w:rPr>
      </w:pPr>
    </w:p>
    <w:p w:rsidR="00BB4179" w:rsidRDefault="00BB4179" w:rsidP="00875941">
      <w:pPr>
        <w:rPr>
          <w:b/>
          <w:sz w:val="24"/>
          <w:szCs w:val="24"/>
          <w:u w:val="single"/>
        </w:rPr>
      </w:pPr>
    </w:p>
    <w:p w:rsidR="003B485C" w:rsidRDefault="003B485C" w:rsidP="00875941">
      <w:pPr>
        <w:rPr>
          <w:b/>
          <w:sz w:val="24"/>
          <w:szCs w:val="24"/>
          <w:u w:val="single"/>
        </w:rPr>
      </w:pPr>
    </w:p>
    <w:p w:rsidR="003B485C" w:rsidRDefault="003B485C" w:rsidP="00875941">
      <w:pPr>
        <w:rPr>
          <w:b/>
          <w:sz w:val="24"/>
          <w:szCs w:val="24"/>
          <w:u w:val="single"/>
        </w:rPr>
      </w:pPr>
    </w:p>
    <w:p w:rsidR="003B485C" w:rsidRDefault="003B485C" w:rsidP="00875941">
      <w:pPr>
        <w:rPr>
          <w:b/>
          <w:sz w:val="24"/>
          <w:szCs w:val="24"/>
          <w:u w:val="single"/>
        </w:rPr>
      </w:pPr>
    </w:p>
    <w:p w:rsidR="0096431B" w:rsidRDefault="0096431B" w:rsidP="0096431B">
      <w:pPr>
        <w:rPr>
          <w:b/>
          <w:sz w:val="24"/>
          <w:szCs w:val="24"/>
          <w:u w:val="single"/>
        </w:rPr>
      </w:pPr>
    </w:p>
    <w:p w:rsidR="003B485C" w:rsidRPr="0096431B" w:rsidRDefault="00C25ECF" w:rsidP="0096431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4:00 PM-6:0</w:t>
      </w:r>
      <w:r w:rsidR="003B485C" w:rsidRPr="0096431B">
        <w:rPr>
          <w:b/>
          <w:sz w:val="28"/>
          <w:szCs w:val="28"/>
          <w:u w:val="single"/>
        </w:rPr>
        <w:t>0 PM</w:t>
      </w:r>
    </w:p>
    <w:p w:rsidR="003B485C" w:rsidRPr="00470EC4" w:rsidRDefault="003B485C" w:rsidP="00875941">
      <w:pPr>
        <w:rPr>
          <w:b/>
          <w:sz w:val="24"/>
          <w:szCs w:val="24"/>
          <w:u w:val="single"/>
        </w:rPr>
      </w:pPr>
    </w:p>
    <w:tbl>
      <w:tblPr>
        <w:tblW w:w="8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"/>
        <w:gridCol w:w="5728"/>
        <w:gridCol w:w="2003"/>
      </w:tblGrid>
      <w:tr w:rsidR="008F529F" w:rsidRPr="00470EC4" w:rsidTr="00F53E02">
        <w:trPr>
          <w:trHeight w:val="251"/>
        </w:trPr>
        <w:tc>
          <w:tcPr>
            <w:tcW w:w="1040" w:type="dxa"/>
            <w:shd w:val="clear" w:color="auto" w:fill="D6E3BC"/>
          </w:tcPr>
          <w:p w:rsidR="008F529F" w:rsidRPr="0096431B" w:rsidRDefault="008F529F" w:rsidP="001A23AB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5728" w:type="dxa"/>
            <w:shd w:val="clear" w:color="auto" w:fill="D6E3BC"/>
          </w:tcPr>
          <w:p w:rsidR="008F529F" w:rsidRPr="0096431B" w:rsidRDefault="008F529F" w:rsidP="001A23AB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Participants</w:t>
            </w:r>
          </w:p>
        </w:tc>
        <w:tc>
          <w:tcPr>
            <w:tcW w:w="2003" w:type="dxa"/>
            <w:shd w:val="clear" w:color="auto" w:fill="D6E3BC"/>
          </w:tcPr>
          <w:p w:rsidR="008F529F" w:rsidRPr="0096431B" w:rsidRDefault="008F529F" w:rsidP="00EA3AD2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Category</w:t>
            </w:r>
          </w:p>
        </w:tc>
      </w:tr>
      <w:tr w:rsidR="000F66CA" w:rsidRPr="00470EC4" w:rsidTr="002533A0">
        <w:trPr>
          <w:trHeight w:val="350"/>
        </w:trPr>
        <w:tc>
          <w:tcPr>
            <w:tcW w:w="1040" w:type="dxa"/>
          </w:tcPr>
          <w:p w:rsidR="000F66CA" w:rsidRPr="0096431B" w:rsidRDefault="00962141" w:rsidP="000F6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5728" w:type="dxa"/>
          </w:tcPr>
          <w:p w:rsidR="000F66CA" w:rsidRPr="0096431B" w:rsidRDefault="0064446B" w:rsidP="000F66CA">
            <w:pPr>
              <w:rPr>
                <w:color w:val="auto"/>
                <w:kern w:val="0"/>
                <w:sz w:val="28"/>
                <w:szCs w:val="28"/>
              </w:rPr>
            </w:pPr>
            <w:r w:rsidRPr="0096431B">
              <w:rPr>
                <w:color w:val="auto"/>
                <w:kern w:val="0"/>
                <w:sz w:val="28"/>
                <w:szCs w:val="28"/>
              </w:rPr>
              <w:t>Lakshmi Prabhakar</w:t>
            </w:r>
          </w:p>
        </w:tc>
        <w:tc>
          <w:tcPr>
            <w:tcW w:w="2003" w:type="dxa"/>
          </w:tcPr>
          <w:p w:rsidR="000F66CA" w:rsidRPr="0096431B" w:rsidRDefault="0064446B" w:rsidP="000F66CA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2533A0">
        <w:trPr>
          <w:trHeight w:val="395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51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  <w:r w:rsidRPr="0096431B">
              <w:rPr>
                <w:color w:val="auto"/>
                <w:kern w:val="0"/>
                <w:sz w:val="28"/>
                <w:szCs w:val="28"/>
              </w:rPr>
              <w:t xml:space="preserve">Raman </w:t>
            </w:r>
            <w:proofErr w:type="spellStart"/>
            <w:r w:rsidRPr="0096431B">
              <w:rPr>
                <w:color w:val="auto"/>
                <w:kern w:val="0"/>
                <w:sz w:val="28"/>
                <w:szCs w:val="28"/>
              </w:rPr>
              <w:t>Poyappakkam</w:t>
            </w:r>
            <w:proofErr w:type="spellEnd"/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BC3054">
        <w:trPr>
          <w:trHeight w:val="359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52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Sahana</w:t>
            </w:r>
            <w:proofErr w:type="spellEnd"/>
            <w:r w:rsidRPr="0096431B">
              <w:rPr>
                <w:sz w:val="28"/>
                <w:szCs w:val="28"/>
              </w:rPr>
              <w:t xml:space="preserve"> &amp; Lakshmi Narayanan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Violin</w:t>
            </w:r>
          </w:p>
        </w:tc>
      </w:tr>
      <w:tr w:rsidR="00962141" w:rsidRPr="00470EC4" w:rsidTr="000F66CA">
        <w:trPr>
          <w:trHeight w:val="314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53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Alaap</w:t>
            </w:r>
            <w:proofErr w:type="spellEnd"/>
            <w:r w:rsidRPr="0096431B">
              <w:rPr>
                <w:sz w:val="28"/>
                <w:szCs w:val="28"/>
              </w:rPr>
              <w:t xml:space="preserve"> Murali 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CA3C2E">
        <w:trPr>
          <w:trHeight w:val="413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54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  <w:r w:rsidRPr="0096431B">
              <w:rPr>
                <w:color w:val="auto"/>
                <w:kern w:val="0"/>
                <w:sz w:val="28"/>
                <w:szCs w:val="28"/>
              </w:rPr>
              <w:t>Sowmya Vasudevan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CA3C2E">
        <w:trPr>
          <w:trHeight w:val="341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55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 xml:space="preserve">Raji </w:t>
            </w:r>
            <w:proofErr w:type="spellStart"/>
            <w:r w:rsidRPr="0096431B">
              <w:rPr>
                <w:sz w:val="28"/>
                <w:szCs w:val="28"/>
              </w:rPr>
              <w:t>Sankaran</w:t>
            </w:r>
            <w:proofErr w:type="spellEnd"/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CA3C2E">
        <w:trPr>
          <w:trHeight w:val="305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56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 xml:space="preserve">Shree </w:t>
            </w:r>
            <w:proofErr w:type="spellStart"/>
            <w:r w:rsidRPr="0096431B">
              <w:rPr>
                <w:sz w:val="28"/>
                <w:szCs w:val="28"/>
              </w:rPr>
              <w:t>Varshenee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Nitheyaa</w:t>
            </w:r>
            <w:proofErr w:type="spellEnd"/>
            <w:r w:rsidRPr="0096431B">
              <w:rPr>
                <w:sz w:val="28"/>
                <w:szCs w:val="28"/>
              </w:rPr>
              <w:t xml:space="preserve"> Shree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CA3C2E">
        <w:trPr>
          <w:trHeight w:val="314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57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color w:val="auto"/>
                <w:kern w:val="0"/>
                <w:sz w:val="28"/>
                <w:szCs w:val="28"/>
              </w:rPr>
              <w:t>Hema</w:t>
            </w:r>
            <w:proofErr w:type="spellEnd"/>
            <w:r w:rsidRPr="0096431B">
              <w:rPr>
                <w:color w:val="auto"/>
                <w:kern w:val="0"/>
                <w:sz w:val="28"/>
                <w:szCs w:val="28"/>
              </w:rPr>
              <w:t xml:space="preserve"> Nagendra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CA3C2E">
        <w:trPr>
          <w:trHeight w:val="35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58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Sanjana</w:t>
            </w:r>
            <w:proofErr w:type="spellEnd"/>
            <w:r w:rsidRPr="0096431B">
              <w:rPr>
                <w:sz w:val="28"/>
                <w:szCs w:val="28"/>
              </w:rPr>
              <w:t xml:space="preserve"> Venkat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CA3C2E">
        <w:trPr>
          <w:trHeight w:val="305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59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Nitish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Sudhakar</w:t>
            </w:r>
            <w:proofErr w:type="spellEnd"/>
          </w:p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Flute</w:t>
            </w:r>
          </w:p>
        </w:tc>
      </w:tr>
      <w:tr w:rsidR="00962141" w:rsidRPr="00470EC4" w:rsidTr="00CA3C2E">
        <w:trPr>
          <w:trHeight w:val="305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60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 xml:space="preserve">Pranitha S </w:t>
            </w:r>
            <w:proofErr w:type="spellStart"/>
            <w:r w:rsidRPr="0096431B">
              <w:rPr>
                <w:sz w:val="28"/>
                <w:szCs w:val="28"/>
              </w:rPr>
              <w:t>Kaza</w:t>
            </w:r>
            <w:proofErr w:type="spellEnd"/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DD183D">
        <w:trPr>
          <w:trHeight w:val="583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61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Keerthana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Sivaramakrishnan</w:t>
            </w:r>
            <w:proofErr w:type="spellEnd"/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470EC4" w:rsidTr="00DD183D">
        <w:trPr>
          <w:trHeight w:val="583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jc w:val="center"/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62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Skanda</w:t>
            </w:r>
            <w:proofErr w:type="spellEnd"/>
            <w:r w:rsidRPr="0096431B">
              <w:rPr>
                <w:sz w:val="28"/>
                <w:szCs w:val="28"/>
              </w:rPr>
              <w:t xml:space="preserve"> Bharadwaj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</w:tbl>
    <w:p w:rsidR="00CA3C2E" w:rsidRDefault="00CA3C2E" w:rsidP="001410B5">
      <w:pPr>
        <w:rPr>
          <w:b/>
          <w:sz w:val="24"/>
          <w:szCs w:val="24"/>
        </w:rPr>
      </w:pPr>
    </w:p>
    <w:p w:rsidR="00DB19AF" w:rsidRDefault="00DB19AF" w:rsidP="001410B5">
      <w:pPr>
        <w:rPr>
          <w:b/>
          <w:sz w:val="24"/>
          <w:szCs w:val="24"/>
        </w:rPr>
      </w:pPr>
    </w:p>
    <w:p w:rsidR="00DB19AF" w:rsidRDefault="00DB19AF" w:rsidP="001410B5">
      <w:pPr>
        <w:rPr>
          <w:b/>
          <w:sz w:val="24"/>
          <w:szCs w:val="24"/>
        </w:rPr>
      </w:pPr>
    </w:p>
    <w:p w:rsidR="00875941" w:rsidRDefault="00875941" w:rsidP="001410B5">
      <w:pPr>
        <w:rPr>
          <w:b/>
          <w:sz w:val="24"/>
          <w:szCs w:val="24"/>
        </w:rPr>
      </w:pPr>
    </w:p>
    <w:p w:rsidR="001B6A99" w:rsidRDefault="001B6A99" w:rsidP="001410B5">
      <w:pPr>
        <w:rPr>
          <w:b/>
          <w:sz w:val="24"/>
          <w:szCs w:val="24"/>
        </w:rPr>
      </w:pPr>
    </w:p>
    <w:p w:rsidR="00C30213" w:rsidRDefault="00C30213" w:rsidP="0069142F">
      <w:pPr>
        <w:rPr>
          <w:b/>
          <w:sz w:val="24"/>
          <w:szCs w:val="24"/>
          <w:u w:val="single"/>
        </w:rPr>
      </w:pPr>
    </w:p>
    <w:p w:rsidR="00C30213" w:rsidRDefault="00C30213" w:rsidP="0069142F">
      <w:pPr>
        <w:rPr>
          <w:b/>
          <w:sz w:val="24"/>
          <w:szCs w:val="24"/>
          <w:u w:val="single"/>
        </w:rPr>
      </w:pPr>
    </w:p>
    <w:p w:rsidR="00B94308" w:rsidRDefault="00B94308" w:rsidP="0069142F">
      <w:pPr>
        <w:rPr>
          <w:b/>
          <w:sz w:val="24"/>
          <w:szCs w:val="24"/>
          <w:u w:val="single"/>
        </w:rPr>
      </w:pPr>
    </w:p>
    <w:p w:rsidR="00B94308" w:rsidRDefault="00B94308" w:rsidP="0069142F">
      <w:pPr>
        <w:rPr>
          <w:b/>
          <w:sz w:val="24"/>
          <w:szCs w:val="24"/>
          <w:u w:val="single"/>
        </w:rPr>
      </w:pPr>
    </w:p>
    <w:p w:rsidR="00CC06BB" w:rsidRDefault="00CC06BB" w:rsidP="0069142F">
      <w:pPr>
        <w:rPr>
          <w:b/>
          <w:sz w:val="24"/>
          <w:szCs w:val="24"/>
          <w:u w:val="single"/>
        </w:rPr>
      </w:pPr>
    </w:p>
    <w:p w:rsidR="003B485C" w:rsidRDefault="003B485C" w:rsidP="0069142F">
      <w:pPr>
        <w:rPr>
          <w:b/>
          <w:sz w:val="24"/>
          <w:szCs w:val="24"/>
          <w:u w:val="single"/>
        </w:rPr>
      </w:pPr>
    </w:p>
    <w:p w:rsidR="003B485C" w:rsidRDefault="003B485C" w:rsidP="0069142F">
      <w:pPr>
        <w:rPr>
          <w:b/>
          <w:sz w:val="24"/>
          <w:szCs w:val="24"/>
          <w:u w:val="single"/>
        </w:rPr>
      </w:pPr>
    </w:p>
    <w:p w:rsidR="003B485C" w:rsidRDefault="003B485C" w:rsidP="0069142F">
      <w:pPr>
        <w:rPr>
          <w:b/>
          <w:sz w:val="24"/>
          <w:szCs w:val="24"/>
          <w:u w:val="single"/>
        </w:rPr>
      </w:pPr>
    </w:p>
    <w:p w:rsidR="003B485C" w:rsidRDefault="003B485C" w:rsidP="0069142F">
      <w:pPr>
        <w:rPr>
          <w:b/>
          <w:sz w:val="24"/>
          <w:szCs w:val="24"/>
          <w:u w:val="single"/>
        </w:rPr>
      </w:pPr>
    </w:p>
    <w:p w:rsidR="003B485C" w:rsidRDefault="003B485C" w:rsidP="0069142F">
      <w:pPr>
        <w:rPr>
          <w:b/>
          <w:sz w:val="24"/>
          <w:szCs w:val="24"/>
          <w:u w:val="single"/>
        </w:rPr>
      </w:pPr>
    </w:p>
    <w:p w:rsidR="003B485C" w:rsidRDefault="003B485C" w:rsidP="0069142F">
      <w:pPr>
        <w:rPr>
          <w:b/>
          <w:sz w:val="24"/>
          <w:szCs w:val="24"/>
          <w:u w:val="single"/>
        </w:rPr>
      </w:pPr>
    </w:p>
    <w:p w:rsidR="003B485C" w:rsidRDefault="003B485C" w:rsidP="0069142F">
      <w:pPr>
        <w:rPr>
          <w:b/>
          <w:sz w:val="24"/>
          <w:szCs w:val="24"/>
          <w:u w:val="single"/>
        </w:rPr>
      </w:pPr>
    </w:p>
    <w:p w:rsidR="0031000D" w:rsidRDefault="0031000D" w:rsidP="0069142F">
      <w:pPr>
        <w:rPr>
          <w:b/>
          <w:sz w:val="24"/>
          <w:szCs w:val="24"/>
          <w:u w:val="single"/>
        </w:rPr>
      </w:pPr>
    </w:p>
    <w:p w:rsidR="0031000D" w:rsidRDefault="0031000D" w:rsidP="0069142F">
      <w:pPr>
        <w:rPr>
          <w:b/>
          <w:sz w:val="24"/>
          <w:szCs w:val="24"/>
          <w:u w:val="single"/>
        </w:rPr>
      </w:pPr>
    </w:p>
    <w:p w:rsidR="0031000D" w:rsidRDefault="0031000D" w:rsidP="0069142F">
      <w:pPr>
        <w:rPr>
          <w:b/>
          <w:sz w:val="24"/>
          <w:szCs w:val="24"/>
          <w:u w:val="single"/>
        </w:rPr>
      </w:pPr>
    </w:p>
    <w:p w:rsidR="0031000D" w:rsidRDefault="0031000D" w:rsidP="0069142F">
      <w:pPr>
        <w:rPr>
          <w:b/>
          <w:sz w:val="24"/>
          <w:szCs w:val="24"/>
          <w:u w:val="single"/>
        </w:rPr>
      </w:pPr>
    </w:p>
    <w:p w:rsidR="0096431B" w:rsidRDefault="0096431B" w:rsidP="0069142F">
      <w:pPr>
        <w:rPr>
          <w:b/>
          <w:sz w:val="24"/>
          <w:szCs w:val="24"/>
          <w:u w:val="single"/>
        </w:rPr>
      </w:pPr>
    </w:p>
    <w:p w:rsidR="00F36002" w:rsidRDefault="00F36002" w:rsidP="0069142F">
      <w:pPr>
        <w:rPr>
          <w:b/>
          <w:sz w:val="24"/>
          <w:szCs w:val="24"/>
          <w:u w:val="single"/>
        </w:rPr>
      </w:pPr>
    </w:p>
    <w:p w:rsidR="005D1F3C" w:rsidRDefault="002D400E" w:rsidP="0069142F">
      <w:pPr>
        <w:rPr>
          <w:b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6FFB6C7A" wp14:editId="1B7D64D5">
                <wp:simplePos x="0" y="0"/>
                <wp:positionH relativeFrom="column">
                  <wp:posOffset>285750</wp:posOffset>
                </wp:positionH>
                <wp:positionV relativeFrom="paragraph">
                  <wp:posOffset>57149</wp:posOffset>
                </wp:positionV>
                <wp:extent cx="5257800" cy="962025"/>
                <wp:effectExtent l="0" t="0" r="0" b="9525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B1FFC" w:rsidRPr="00E425AA" w:rsidRDefault="00DB1FFC" w:rsidP="004D246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  <w:r w:rsidRPr="00E425AA">
                              <w:rPr>
                                <w:b/>
                                <w:b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  <w:t>CAMAGA</w:t>
                            </w:r>
                          </w:p>
                          <w:p w:rsidR="00DB1FFC" w:rsidRPr="00E425AA" w:rsidRDefault="00DB1FFC" w:rsidP="001410B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425AA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"/>
                              </w:rPr>
                              <w:t>(Carnatic Music Association of Georgia)</w:t>
                            </w:r>
                          </w:p>
                          <w:p w:rsidR="00DB1FFC" w:rsidRPr="00E425AA" w:rsidRDefault="00DB1FFC" w:rsidP="002F4061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425A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lang w:val="en"/>
                              </w:rPr>
                              <w:t>Great Composers Day</w:t>
                            </w:r>
                          </w:p>
                          <w:p w:rsidR="00DB1FFC" w:rsidRPr="00E425AA" w:rsidRDefault="00DB1FFC" w:rsidP="002F4061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  <w:r w:rsidRPr="00E425A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  <w:t>February 18</w:t>
                            </w:r>
                            <w:r w:rsidRPr="00E425A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vertAlign w:val="superscript"/>
                                <w:lang w:val="en"/>
                              </w:rPr>
                              <w:t>th</w:t>
                            </w:r>
                            <w:r w:rsidRPr="00E425A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  <w:t>, 2018</w:t>
                            </w:r>
                          </w:p>
                          <w:p w:rsidR="00DB1FFC" w:rsidRDefault="00DB1FFC" w:rsidP="002F4061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  <w:p w:rsidR="00DB1FFC" w:rsidRDefault="00DB1FFC" w:rsidP="002F4061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  <w:p w:rsidR="00DB1FFC" w:rsidRDefault="00DB1FFC" w:rsidP="002F4061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  <w:p w:rsidR="00DB1FFC" w:rsidRDefault="00DB1FFC" w:rsidP="002F4061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  <w:p w:rsidR="00DB1FFC" w:rsidRPr="00DA7DCB" w:rsidRDefault="00DB1FFC" w:rsidP="002F4061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B6C7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margin-left:22.5pt;margin-top:4.5pt;width:414pt;height:75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" filled="f" stroked="f" insetpen="t">
                <v:textbox inset="2.88pt,2.88pt,2.88pt,2.88pt">
                  <w:txbxContent>
                    <w:p w:rsidR="00DB1FFC" w:rsidRPr="00E425AA" w:rsidRDefault="00DB1FFC" w:rsidP="004D246C">
                      <w:pPr>
                        <w:widowControl w:val="0"/>
                        <w:jc w:val="center"/>
                        <w:rPr>
                          <w:b/>
                          <w:b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  <w:r w:rsidRPr="00E425AA">
                        <w:rPr>
                          <w:b/>
                          <w:b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  <w:t>CAMAGA</w:t>
                      </w:r>
                    </w:p>
                    <w:p w:rsidR="00DB1FFC" w:rsidRPr="00E425AA" w:rsidRDefault="00DB1FFC" w:rsidP="001410B5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lang w:val="en"/>
                        </w:rPr>
                      </w:pPr>
                      <w:r w:rsidRPr="00E425AA">
                        <w:rPr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lang w:val="en"/>
                        </w:rPr>
                        <w:t>(Carnatic Music Association of Georgia)</w:t>
                      </w:r>
                    </w:p>
                    <w:p w:rsidR="00DB1FFC" w:rsidRPr="00E425AA" w:rsidRDefault="00DB1FFC" w:rsidP="002F4061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lang w:val="en"/>
                        </w:rPr>
                      </w:pPr>
                      <w:r w:rsidRPr="00E425AA"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lang w:val="en"/>
                        </w:rPr>
                        <w:t>Great Composers Day</w:t>
                      </w:r>
                    </w:p>
                    <w:p w:rsidR="00DB1FFC" w:rsidRPr="00E425AA" w:rsidRDefault="00DB1FFC" w:rsidP="002F4061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  <w:r w:rsidRPr="00E425AA"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  <w:t>February 18</w:t>
                      </w:r>
                      <w:r w:rsidRPr="00E425AA"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vertAlign w:val="superscript"/>
                          <w:lang w:val="en"/>
                        </w:rPr>
                        <w:t>th</w:t>
                      </w:r>
                      <w:r w:rsidRPr="00E425AA"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  <w:t>, 2018</w:t>
                      </w:r>
                    </w:p>
                    <w:p w:rsidR="00DB1FFC" w:rsidRDefault="00DB1FFC" w:rsidP="002F4061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  <w:p w:rsidR="00DB1FFC" w:rsidRDefault="00DB1FFC" w:rsidP="002F4061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  <w:p w:rsidR="00DB1FFC" w:rsidRDefault="00DB1FFC" w:rsidP="002F4061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  <w:p w:rsidR="00DB1FFC" w:rsidRDefault="00DB1FFC" w:rsidP="002F4061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  <w:p w:rsidR="00DB1FFC" w:rsidRPr="00DA7DCB" w:rsidRDefault="00DB1FFC" w:rsidP="002F4061">
                      <w:pPr>
                        <w:widowControl w:val="0"/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28"/>
                          <w:szCs w:val="28"/>
                          <w:u w:val="single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1F3C" w:rsidRDefault="005D1F3C" w:rsidP="002F4061">
      <w:pPr>
        <w:jc w:val="center"/>
        <w:rPr>
          <w:b/>
          <w:sz w:val="24"/>
          <w:szCs w:val="24"/>
          <w:u w:val="single"/>
        </w:rPr>
      </w:pPr>
    </w:p>
    <w:p w:rsidR="005D1F3C" w:rsidRDefault="005D1F3C" w:rsidP="002F4061">
      <w:pPr>
        <w:jc w:val="center"/>
        <w:rPr>
          <w:b/>
          <w:sz w:val="24"/>
          <w:szCs w:val="24"/>
          <w:u w:val="single"/>
        </w:rPr>
      </w:pPr>
    </w:p>
    <w:p w:rsidR="005D1F3C" w:rsidRDefault="005D1F3C" w:rsidP="002F4061">
      <w:pPr>
        <w:jc w:val="center"/>
        <w:rPr>
          <w:b/>
          <w:sz w:val="24"/>
          <w:szCs w:val="24"/>
          <w:u w:val="single"/>
        </w:rPr>
      </w:pPr>
    </w:p>
    <w:p w:rsidR="005D1F3C" w:rsidRDefault="005D1F3C" w:rsidP="002F4061">
      <w:pPr>
        <w:jc w:val="center"/>
        <w:rPr>
          <w:b/>
          <w:sz w:val="24"/>
          <w:szCs w:val="24"/>
          <w:u w:val="single"/>
        </w:rPr>
      </w:pPr>
    </w:p>
    <w:p w:rsidR="0096431B" w:rsidRDefault="0096431B" w:rsidP="002F4061">
      <w:pPr>
        <w:jc w:val="center"/>
        <w:rPr>
          <w:b/>
          <w:sz w:val="24"/>
          <w:szCs w:val="24"/>
          <w:u w:val="single"/>
        </w:rPr>
      </w:pPr>
    </w:p>
    <w:p w:rsidR="0096431B" w:rsidRDefault="0096431B" w:rsidP="002F4061">
      <w:pPr>
        <w:jc w:val="center"/>
        <w:rPr>
          <w:b/>
          <w:sz w:val="24"/>
          <w:szCs w:val="24"/>
          <w:u w:val="single"/>
        </w:rPr>
      </w:pPr>
    </w:p>
    <w:p w:rsidR="002F4061" w:rsidRPr="00470EC4" w:rsidRDefault="00E81C14" w:rsidP="002F406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9</w:t>
      </w:r>
      <w:r w:rsidR="0060774F">
        <w:rPr>
          <w:b/>
          <w:sz w:val="24"/>
          <w:szCs w:val="24"/>
          <w:u w:val="single"/>
        </w:rPr>
        <w:t>:</w:t>
      </w:r>
      <w:r w:rsidR="00853E34" w:rsidRPr="00646776">
        <w:rPr>
          <w:b/>
          <w:sz w:val="24"/>
          <w:szCs w:val="24"/>
          <w:u w:val="single"/>
        </w:rPr>
        <w:t>3</w:t>
      </w:r>
      <w:r w:rsidR="002F4061" w:rsidRPr="00646776">
        <w:rPr>
          <w:b/>
          <w:sz w:val="24"/>
          <w:szCs w:val="24"/>
          <w:u w:val="single"/>
        </w:rPr>
        <w:t xml:space="preserve">0 </w:t>
      </w:r>
      <w:r>
        <w:rPr>
          <w:b/>
          <w:sz w:val="24"/>
          <w:szCs w:val="24"/>
          <w:u w:val="single"/>
        </w:rPr>
        <w:t>AM- 10</w:t>
      </w:r>
      <w:r w:rsidR="0060774F">
        <w:rPr>
          <w:b/>
          <w:sz w:val="24"/>
          <w:szCs w:val="24"/>
          <w:u w:val="single"/>
        </w:rPr>
        <w:t>:</w:t>
      </w:r>
      <w:r w:rsidR="002D400E">
        <w:rPr>
          <w:b/>
          <w:sz w:val="24"/>
          <w:szCs w:val="24"/>
          <w:u w:val="single"/>
        </w:rPr>
        <w:t>3</w:t>
      </w:r>
      <w:r w:rsidR="00C913B4" w:rsidRPr="00646776">
        <w:rPr>
          <w:b/>
          <w:sz w:val="24"/>
          <w:szCs w:val="24"/>
          <w:u w:val="single"/>
        </w:rPr>
        <w:t>0</w:t>
      </w:r>
      <w:r w:rsidR="00853E34" w:rsidRPr="00646776">
        <w:rPr>
          <w:b/>
          <w:sz w:val="24"/>
          <w:szCs w:val="24"/>
          <w:u w:val="single"/>
        </w:rPr>
        <w:t xml:space="preserve"> </w:t>
      </w:r>
      <w:r w:rsidR="002F4061" w:rsidRPr="00646776">
        <w:rPr>
          <w:b/>
          <w:sz w:val="24"/>
          <w:szCs w:val="24"/>
          <w:u w:val="single"/>
        </w:rPr>
        <w:t>AM</w:t>
      </w:r>
    </w:p>
    <w:p w:rsidR="002F4061" w:rsidRPr="00470EC4" w:rsidRDefault="002F4061" w:rsidP="002F4061">
      <w:pPr>
        <w:jc w:val="center"/>
        <w:rPr>
          <w:b/>
          <w:sz w:val="24"/>
          <w:szCs w:val="24"/>
          <w:u w:val="single"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5720"/>
        <w:gridCol w:w="2407"/>
      </w:tblGrid>
      <w:tr w:rsidR="008F529F" w:rsidRPr="0096431B" w:rsidTr="00980A9F">
        <w:trPr>
          <w:trHeight w:val="350"/>
        </w:trPr>
        <w:tc>
          <w:tcPr>
            <w:tcW w:w="1048" w:type="dxa"/>
            <w:shd w:val="clear" w:color="auto" w:fill="D6E3BC"/>
          </w:tcPr>
          <w:p w:rsidR="008F529F" w:rsidRPr="0096431B" w:rsidRDefault="008F529F" w:rsidP="00346182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5720" w:type="dxa"/>
            <w:shd w:val="clear" w:color="auto" w:fill="D6E3BC"/>
          </w:tcPr>
          <w:p w:rsidR="008F529F" w:rsidRPr="0096431B" w:rsidRDefault="008F529F" w:rsidP="00346182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Participants</w:t>
            </w:r>
          </w:p>
        </w:tc>
        <w:tc>
          <w:tcPr>
            <w:tcW w:w="2407" w:type="dxa"/>
            <w:shd w:val="clear" w:color="auto" w:fill="D6E3BC"/>
          </w:tcPr>
          <w:p w:rsidR="008F529F" w:rsidRPr="0096431B" w:rsidRDefault="008F529F" w:rsidP="00EA3AD2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Category</w:t>
            </w:r>
          </w:p>
        </w:tc>
      </w:tr>
      <w:tr w:rsidR="00E20431" w:rsidRPr="0096431B" w:rsidTr="00980A9F">
        <w:trPr>
          <w:trHeight w:val="259"/>
        </w:trPr>
        <w:tc>
          <w:tcPr>
            <w:tcW w:w="1048" w:type="dxa"/>
          </w:tcPr>
          <w:p w:rsidR="00E20431" w:rsidRPr="0096431B" w:rsidRDefault="00962141" w:rsidP="000450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5720" w:type="dxa"/>
          </w:tcPr>
          <w:p w:rsidR="00E20431" w:rsidRPr="0096431B" w:rsidRDefault="00F42929" w:rsidP="00045069">
            <w:pPr>
              <w:rPr>
                <w:color w:val="auto"/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 xml:space="preserve">Aditya </w:t>
            </w:r>
            <w:proofErr w:type="spellStart"/>
            <w:r w:rsidRPr="0096431B">
              <w:rPr>
                <w:sz w:val="28"/>
                <w:szCs w:val="28"/>
              </w:rPr>
              <w:t>Krishnaswamy</w:t>
            </w:r>
            <w:proofErr w:type="spellEnd"/>
          </w:p>
        </w:tc>
        <w:tc>
          <w:tcPr>
            <w:tcW w:w="2407" w:type="dxa"/>
          </w:tcPr>
          <w:p w:rsidR="00E20431" w:rsidRPr="0096431B" w:rsidRDefault="00F42929" w:rsidP="00045069">
            <w:pPr>
              <w:tabs>
                <w:tab w:val="left" w:pos="915"/>
              </w:tabs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Violin</w:t>
            </w:r>
          </w:p>
        </w:tc>
      </w:tr>
      <w:tr w:rsidR="00962141" w:rsidRPr="0096431B" w:rsidTr="00980A9F">
        <w:trPr>
          <w:trHeight w:val="285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64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Anant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Padmanabhan</w:t>
            </w:r>
            <w:proofErr w:type="spellEnd"/>
            <w:r w:rsidRPr="0096431B">
              <w:rPr>
                <w:sz w:val="28"/>
                <w:szCs w:val="28"/>
              </w:rPr>
              <w:t xml:space="preserve"> Rajan </w:t>
            </w:r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287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65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Sandhya Ramachandran</w:t>
            </w:r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179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66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Meghana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Pothukuchi</w:t>
            </w:r>
            <w:proofErr w:type="spellEnd"/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278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67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 xml:space="preserve">Ananya </w:t>
            </w:r>
            <w:proofErr w:type="spellStart"/>
            <w:r w:rsidRPr="0096431B">
              <w:rPr>
                <w:sz w:val="28"/>
                <w:szCs w:val="28"/>
              </w:rPr>
              <w:t>Ramanand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Nithya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Sundar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Mihika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Jalisatgi</w:t>
            </w:r>
            <w:proofErr w:type="spellEnd"/>
            <w:r w:rsidRPr="0096431B">
              <w:rPr>
                <w:sz w:val="28"/>
                <w:szCs w:val="28"/>
              </w:rPr>
              <w:t xml:space="preserve">, Gaurav </w:t>
            </w:r>
            <w:proofErr w:type="spellStart"/>
            <w:r w:rsidRPr="0096431B">
              <w:rPr>
                <w:sz w:val="28"/>
                <w:szCs w:val="28"/>
              </w:rPr>
              <w:t>Chilakamarri</w:t>
            </w:r>
            <w:proofErr w:type="spellEnd"/>
            <w:r w:rsidRPr="0096431B">
              <w:rPr>
                <w:sz w:val="28"/>
                <w:szCs w:val="28"/>
              </w:rPr>
              <w:t xml:space="preserve">, Rishi </w:t>
            </w:r>
            <w:proofErr w:type="spellStart"/>
            <w:r w:rsidRPr="0096431B">
              <w:rPr>
                <w:sz w:val="28"/>
                <w:szCs w:val="28"/>
              </w:rPr>
              <w:t>Vaddadi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Niharika</w:t>
            </w:r>
            <w:proofErr w:type="spellEnd"/>
            <w:r w:rsidRPr="0096431B">
              <w:rPr>
                <w:sz w:val="28"/>
                <w:szCs w:val="28"/>
              </w:rPr>
              <w:t xml:space="preserve"> Raman</w:t>
            </w:r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287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68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Srikar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Satluri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Srinidhi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Satluri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Sreeja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Sappati</w:t>
            </w:r>
            <w:proofErr w:type="spellEnd"/>
            <w:r w:rsidRPr="0096431B">
              <w:rPr>
                <w:sz w:val="28"/>
                <w:szCs w:val="28"/>
              </w:rPr>
              <w:t xml:space="preserve">, Sowmya </w:t>
            </w:r>
            <w:proofErr w:type="spellStart"/>
            <w:r w:rsidRPr="0096431B">
              <w:rPr>
                <w:sz w:val="28"/>
                <w:szCs w:val="28"/>
              </w:rPr>
              <w:t>Muppala</w:t>
            </w:r>
            <w:proofErr w:type="spellEnd"/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359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69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 xml:space="preserve">Varun </w:t>
            </w:r>
            <w:proofErr w:type="spellStart"/>
            <w:r w:rsidRPr="0096431B">
              <w:rPr>
                <w:sz w:val="28"/>
                <w:szCs w:val="28"/>
              </w:rPr>
              <w:t>Krishnaswamy</w:t>
            </w:r>
            <w:proofErr w:type="spellEnd"/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Violin</w:t>
            </w:r>
          </w:p>
        </w:tc>
      </w:tr>
      <w:tr w:rsidR="00962141" w:rsidRPr="0096431B" w:rsidTr="00980A9F">
        <w:trPr>
          <w:trHeight w:val="323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70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kern w:val="0"/>
                <w:sz w:val="28"/>
                <w:szCs w:val="28"/>
              </w:rPr>
              <w:t>Anirudhah</w:t>
            </w:r>
            <w:proofErr w:type="spellEnd"/>
            <w:r w:rsidRPr="0096431B">
              <w:rPr>
                <w:kern w:val="0"/>
                <w:sz w:val="28"/>
                <w:szCs w:val="28"/>
              </w:rPr>
              <w:t xml:space="preserve"> Narayanan</w:t>
            </w:r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323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71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kern w:val="0"/>
                <w:sz w:val="28"/>
                <w:szCs w:val="28"/>
              </w:rPr>
              <w:t>Sridhruti</w:t>
            </w:r>
            <w:proofErr w:type="spellEnd"/>
            <w:r w:rsidRPr="0096431B">
              <w:rPr>
                <w:kern w:val="0"/>
                <w:sz w:val="28"/>
                <w:szCs w:val="28"/>
              </w:rPr>
              <w:t xml:space="preserve"> Narayanan</w:t>
            </w:r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</w:tbl>
    <w:p w:rsidR="0098764A" w:rsidRPr="0096431B" w:rsidRDefault="0098764A" w:rsidP="0098764A">
      <w:pPr>
        <w:jc w:val="center"/>
        <w:rPr>
          <w:b/>
          <w:sz w:val="28"/>
          <w:szCs w:val="28"/>
          <w:u w:val="single"/>
        </w:rPr>
      </w:pPr>
    </w:p>
    <w:p w:rsidR="0098764A" w:rsidRPr="0096431B" w:rsidRDefault="00E81C14" w:rsidP="0098764A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t>10</w:t>
      </w:r>
      <w:r w:rsidR="0098764A" w:rsidRPr="0096431B">
        <w:rPr>
          <w:b/>
          <w:sz w:val="28"/>
          <w:szCs w:val="28"/>
          <w:u w:val="single"/>
        </w:rPr>
        <w:t xml:space="preserve">:30 </w:t>
      </w:r>
      <w:r w:rsidRPr="0096431B">
        <w:rPr>
          <w:b/>
          <w:sz w:val="28"/>
          <w:szCs w:val="28"/>
          <w:u w:val="single"/>
        </w:rPr>
        <w:t>AM- 11</w:t>
      </w:r>
      <w:r w:rsidR="0098764A" w:rsidRPr="0096431B">
        <w:rPr>
          <w:b/>
          <w:sz w:val="28"/>
          <w:szCs w:val="28"/>
          <w:u w:val="single"/>
        </w:rPr>
        <w:t>:30 AM</w:t>
      </w:r>
    </w:p>
    <w:p w:rsidR="0098764A" w:rsidRPr="0096431B" w:rsidRDefault="0098764A" w:rsidP="0098764A">
      <w:pPr>
        <w:jc w:val="center"/>
        <w:rPr>
          <w:b/>
          <w:sz w:val="28"/>
          <w:szCs w:val="28"/>
          <w:u w:val="single"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5720"/>
        <w:gridCol w:w="2407"/>
      </w:tblGrid>
      <w:tr w:rsidR="0098764A" w:rsidRPr="0096431B" w:rsidTr="00980A9F">
        <w:trPr>
          <w:trHeight w:val="350"/>
        </w:trPr>
        <w:tc>
          <w:tcPr>
            <w:tcW w:w="1048" w:type="dxa"/>
            <w:shd w:val="clear" w:color="auto" w:fill="D6E3BC"/>
          </w:tcPr>
          <w:p w:rsidR="0098764A" w:rsidRPr="0096431B" w:rsidRDefault="0098764A" w:rsidP="000F66CA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5720" w:type="dxa"/>
            <w:shd w:val="clear" w:color="auto" w:fill="D6E3BC"/>
          </w:tcPr>
          <w:p w:rsidR="0098764A" w:rsidRPr="0096431B" w:rsidRDefault="0098764A" w:rsidP="000F66CA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Participants</w:t>
            </w:r>
          </w:p>
        </w:tc>
        <w:tc>
          <w:tcPr>
            <w:tcW w:w="2407" w:type="dxa"/>
            <w:shd w:val="clear" w:color="auto" w:fill="D6E3BC"/>
          </w:tcPr>
          <w:p w:rsidR="0098764A" w:rsidRPr="0096431B" w:rsidRDefault="0098764A" w:rsidP="00980A9F">
            <w:pPr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Category</w:t>
            </w:r>
          </w:p>
        </w:tc>
      </w:tr>
      <w:tr w:rsidR="0098764A" w:rsidRPr="0096431B" w:rsidTr="00980A9F">
        <w:trPr>
          <w:trHeight w:val="259"/>
        </w:trPr>
        <w:tc>
          <w:tcPr>
            <w:tcW w:w="1048" w:type="dxa"/>
          </w:tcPr>
          <w:p w:rsidR="0098764A" w:rsidRPr="0096431B" w:rsidRDefault="00962141" w:rsidP="00855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5720" w:type="dxa"/>
          </w:tcPr>
          <w:p w:rsidR="0098764A" w:rsidRPr="0096431B" w:rsidRDefault="00FD64C4" w:rsidP="00855B3C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Srividya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Shivashankar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Jhanavi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Senapathy</w:t>
            </w:r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Sharada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Shivashankar</w:t>
            </w:r>
            <w:proofErr w:type="spellEnd"/>
          </w:p>
        </w:tc>
        <w:tc>
          <w:tcPr>
            <w:tcW w:w="2407" w:type="dxa"/>
          </w:tcPr>
          <w:p w:rsidR="0098764A" w:rsidRPr="0096431B" w:rsidRDefault="00222F7E" w:rsidP="00855B3C">
            <w:pPr>
              <w:tabs>
                <w:tab w:val="left" w:pos="915"/>
              </w:tabs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259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73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kern w:val="0"/>
                <w:sz w:val="28"/>
                <w:szCs w:val="28"/>
              </w:rPr>
              <w:t xml:space="preserve">Ananya Karthik, Sowmya </w:t>
            </w:r>
            <w:proofErr w:type="spellStart"/>
            <w:r w:rsidRPr="0096431B">
              <w:rPr>
                <w:kern w:val="0"/>
                <w:sz w:val="28"/>
                <w:szCs w:val="28"/>
              </w:rPr>
              <w:t>Krithivasan</w:t>
            </w:r>
            <w:proofErr w:type="spellEnd"/>
          </w:p>
        </w:tc>
        <w:tc>
          <w:tcPr>
            <w:tcW w:w="2407" w:type="dxa"/>
          </w:tcPr>
          <w:p w:rsidR="00962141" w:rsidRPr="0096431B" w:rsidRDefault="00962141" w:rsidP="00962141">
            <w:pPr>
              <w:tabs>
                <w:tab w:val="left" w:pos="915"/>
              </w:tabs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285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74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Sunil Joshi</w:t>
            </w:r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Veena</w:t>
            </w:r>
            <w:proofErr w:type="spellEnd"/>
          </w:p>
        </w:tc>
      </w:tr>
      <w:tr w:rsidR="00962141" w:rsidRPr="0096431B" w:rsidTr="00980A9F">
        <w:trPr>
          <w:trHeight w:val="287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75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  <w:t>Shreya Krishnan</w:t>
            </w:r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Veena</w:t>
            </w:r>
            <w:proofErr w:type="spellEnd"/>
          </w:p>
        </w:tc>
      </w:tr>
      <w:tr w:rsidR="00962141" w:rsidRPr="0096431B" w:rsidTr="00980A9F">
        <w:trPr>
          <w:trHeight w:val="179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76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kern w:val="0"/>
                <w:sz w:val="28"/>
                <w:szCs w:val="28"/>
              </w:rPr>
              <w:t>Shobana Santhanam</w:t>
            </w:r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278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77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Pranav Balasubramaniam</w:t>
            </w:r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287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78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  <w:r w:rsidRPr="0096431B">
              <w:rPr>
                <w:color w:val="auto"/>
                <w:kern w:val="0"/>
                <w:sz w:val="28"/>
                <w:szCs w:val="28"/>
              </w:rPr>
              <w:t xml:space="preserve">Harsha </w:t>
            </w:r>
            <w:proofErr w:type="spellStart"/>
            <w:r w:rsidRPr="0096431B">
              <w:rPr>
                <w:color w:val="auto"/>
                <w:kern w:val="0"/>
                <w:sz w:val="28"/>
                <w:szCs w:val="28"/>
              </w:rPr>
              <w:t>Akkinepally</w:t>
            </w:r>
            <w:proofErr w:type="spellEnd"/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359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79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Divya</w:t>
            </w:r>
            <w:proofErr w:type="spellEnd"/>
            <w:r>
              <w:rPr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kern w:val="0"/>
                <w:sz w:val="28"/>
                <w:szCs w:val="28"/>
              </w:rPr>
              <w:t>Sundar</w:t>
            </w:r>
            <w:proofErr w:type="spellEnd"/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323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80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Prerna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Swaminathan</w:t>
            </w:r>
            <w:proofErr w:type="spellEnd"/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80A9F">
        <w:trPr>
          <w:trHeight w:val="323"/>
        </w:trPr>
        <w:tc>
          <w:tcPr>
            <w:tcW w:w="1048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81</w:t>
            </w:r>
          </w:p>
        </w:tc>
        <w:tc>
          <w:tcPr>
            <w:tcW w:w="5720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</w:t>
            </w:r>
            <w:bookmarkStart w:id="0" w:name="_GoBack"/>
            <w:r w:rsidRPr="0096431B">
              <w:rPr>
                <w:sz w:val="28"/>
                <w:szCs w:val="28"/>
              </w:rPr>
              <w:t>akshi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Kashyap</w:t>
            </w:r>
            <w:bookmarkEnd w:id="0"/>
            <w:proofErr w:type="spellEnd"/>
            <w:r w:rsidRPr="0096431B">
              <w:rPr>
                <w:sz w:val="28"/>
                <w:szCs w:val="28"/>
              </w:rPr>
              <w:t xml:space="preserve">, </w:t>
            </w:r>
            <w:proofErr w:type="spellStart"/>
            <w:r w:rsidRPr="0096431B">
              <w:rPr>
                <w:sz w:val="28"/>
                <w:szCs w:val="28"/>
              </w:rPr>
              <w:t>Nandhini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Senthil</w:t>
            </w:r>
            <w:proofErr w:type="spellEnd"/>
            <w:r w:rsidRPr="0096431B">
              <w:rPr>
                <w:sz w:val="28"/>
                <w:szCs w:val="28"/>
              </w:rPr>
              <w:t xml:space="preserve"> Nathan, Abhishek </w:t>
            </w:r>
            <w:proofErr w:type="spellStart"/>
            <w:r w:rsidRPr="0096431B">
              <w:rPr>
                <w:sz w:val="28"/>
                <w:szCs w:val="28"/>
              </w:rPr>
              <w:t>Nandeshwar</w:t>
            </w:r>
            <w:proofErr w:type="spellEnd"/>
          </w:p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2407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</w:tbl>
    <w:p w:rsidR="0098764A" w:rsidRDefault="0098764A" w:rsidP="00E81C14">
      <w:pPr>
        <w:rPr>
          <w:b/>
          <w:sz w:val="24"/>
          <w:szCs w:val="24"/>
          <w:u w:val="single"/>
        </w:rPr>
      </w:pPr>
    </w:p>
    <w:p w:rsidR="00876B88" w:rsidRPr="0096431B" w:rsidRDefault="0098764A" w:rsidP="0096431B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lastRenderedPageBreak/>
        <w:t>11</w:t>
      </w:r>
      <w:r w:rsidR="0043390B" w:rsidRPr="0096431B">
        <w:rPr>
          <w:b/>
          <w:sz w:val="28"/>
          <w:szCs w:val="28"/>
          <w:u w:val="single"/>
        </w:rPr>
        <w:t>:3</w:t>
      </w:r>
      <w:r w:rsidRPr="0096431B">
        <w:rPr>
          <w:b/>
          <w:sz w:val="28"/>
          <w:szCs w:val="28"/>
          <w:u w:val="single"/>
        </w:rPr>
        <w:t>0 AM- 12</w:t>
      </w:r>
      <w:r w:rsidR="0043390B" w:rsidRPr="0096431B">
        <w:rPr>
          <w:b/>
          <w:sz w:val="28"/>
          <w:szCs w:val="28"/>
          <w:u w:val="single"/>
        </w:rPr>
        <w:t>:00</w:t>
      </w:r>
      <w:r w:rsidR="00B34B72">
        <w:rPr>
          <w:b/>
          <w:sz w:val="28"/>
          <w:szCs w:val="28"/>
          <w:u w:val="single"/>
        </w:rPr>
        <w:t xml:space="preserve"> PM</w:t>
      </w:r>
    </w:p>
    <w:p w:rsidR="00744426" w:rsidRPr="0096431B" w:rsidRDefault="00744426" w:rsidP="004D246C">
      <w:pPr>
        <w:ind w:left="2880" w:firstLine="720"/>
        <w:rPr>
          <w:b/>
          <w:sz w:val="28"/>
          <w:szCs w:val="28"/>
          <w:u w:val="single"/>
        </w:rPr>
      </w:pPr>
    </w:p>
    <w:p w:rsidR="0091513F" w:rsidRPr="0096431B" w:rsidRDefault="008A4D28" w:rsidP="004E214E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A976958" wp14:editId="1DB150C1">
                <wp:simplePos x="0" y="0"/>
                <wp:positionH relativeFrom="column">
                  <wp:posOffset>-12700</wp:posOffset>
                </wp:positionH>
                <wp:positionV relativeFrom="paragraph">
                  <wp:posOffset>69850</wp:posOffset>
                </wp:positionV>
                <wp:extent cx="5901690" cy="1555750"/>
                <wp:effectExtent l="95250" t="95250" r="22860" b="25400"/>
                <wp:wrapNone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B1FFC" w:rsidRPr="008923A4" w:rsidRDefault="00DB1FFC" w:rsidP="0043390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923A4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Thematic Presentation</w:t>
                            </w:r>
                          </w:p>
                          <w:p w:rsidR="00DB1FFC" w:rsidRPr="004C3EBA" w:rsidRDefault="00DB1FFC" w:rsidP="0043390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DB1FFC" w:rsidRPr="004C3EBA" w:rsidRDefault="00DB1FFC" w:rsidP="0098764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</w:pPr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“Ghana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Raaga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Sthuthi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Krithi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 Mala”</w:t>
                            </w:r>
                          </w:p>
                          <w:p w:rsidR="00DB1FFC" w:rsidRPr="004C3EBA" w:rsidRDefault="00DB1FFC" w:rsidP="0098764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</w:pPr>
                          </w:p>
                          <w:p w:rsidR="00DB1FFC" w:rsidRPr="004C3EBA" w:rsidRDefault="00DB1FFC" w:rsidP="0098764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Anukruti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Rameshi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Harini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 Vasupuram, Kala Vasu,  </w:t>
                            </w:r>
                          </w:p>
                          <w:p w:rsidR="00DB1FFC" w:rsidRPr="002337D3" w:rsidRDefault="00DB1FFC" w:rsidP="0098764A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color w:val="0000FF"/>
                                <w:sz w:val="32"/>
                                <w:szCs w:val="32"/>
                              </w:rPr>
                            </w:pPr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Usha Balakrishnan    </w:t>
                            </w:r>
                            <w:r w:rsidRPr="00C30213">
                              <w:rPr>
                                <w:b/>
                                <w:bCs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6958" id="_x0000_s1031" type="#_x0000_t202" style="position:absolute;left:0;text-align:left;margin-left:-1pt;margin-top:5.5pt;width:464.7pt;height:12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" strokecolor="red" strokeweight="2.25pt">
                <v:shadow on="t" opacity=".5" offset="-6pt,-6pt"/>
                <v:textbox>
                  <w:txbxContent>
                    <w:p w:rsidR="00DB1FFC" w:rsidRPr="008923A4" w:rsidRDefault="00DB1FFC" w:rsidP="0043390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 w:rsidRPr="008923A4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>Thematic Presentation</w:t>
                      </w:r>
                    </w:p>
                    <w:p w:rsidR="00DB1FFC" w:rsidRPr="004C3EBA" w:rsidRDefault="00DB1FFC" w:rsidP="0043390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</w:p>
                    <w:p w:rsidR="00DB1FFC" w:rsidRPr="004C3EBA" w:rsidRDefault="00DB1FFC" w:rsidP="0098764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</w:pPr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“Ghana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Raaga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Sthuthi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Krithi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 Mala”</w:t>
                      </w:r>
                    </w:p>
                    <w:p w:rsidR="00DB1FFC" w:rsidRPr="004C3EBA" w:rsidRDefault="00DB1FFC" w:rsidP="0098764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</w:pPr>
                    </w:p>
                    <w:p w:rsidR="00DB1FFC" w:rsidRPr="004C3EBA" w:rsidRDefault="00DB1FFC" w:rsidP="0098764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Anukruti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Rameshi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Harini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 Vasupuram, Kala Vasu,  </w:t>
                      </w:r>
                    </w:p>
                    <w:p w:rsidR="00DB1FFC" w:rsidRPr="002337D3" w:rsidRDefault="00DB1FFC" w:rsidP="0098764A">
                      <w:pPr>
                        <w:jc w:val="center"/>
                        <w:rPr>
                          <w:b/>
                          <w:bCs/>
                          <w:iCs/>
                          <w:color w:val="0000FF"/>
                          <w:sz w:val="32"/>
                          <w:szCs w:val="32"/>
                        </w:rPr>
                      </w:pPr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Usha Balakrishnan    </w:t>
                      </w:r>
                      <w:r w:rsidRPr="00C30213">
                        <w:rPr>
                          <w:b/>
                          <w:bCs/>
                          <w:iCs/>
                          <w:color w:val="0000FF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3390B" w:rsidRPr="0096431B" w:rsidRDefault="0043390B" w:rsidP="004E214E">
      <w:pPr>
        <w:jc w:val="center"/>
        <w:rPr>
          <w:b/>
          <w:sz w:val="28"/>
          <w:szCs w:val="28"/>
          <w:u w:val="single"/>
        </w:rPr>
      </w:pPr>
    </w:p>
    <w:p w:rsidR="0091513F" w:rsidRPr="0096431B" w:rsidRDefault="0091513F" w:rsidP="004E214E">
      <w:pPr>
        <w:jc w:val="center"/>
        <w:rPr>
          <w:b/>
          <w:sz w:val="28"/>
          <w:szCs w:val="28"/>
          <w:u w:val="single"/>
        </w:rPr>
      </w:pPr>
    </w:p>
    <w:p w:rsidR="00C34140" w:rsidRPr="0096431B" w:rsidRDefault="0043390B" w:rsidP="0043390B">
      <w:pPr>
        <w:ind w:left="2880" w:firstLine="720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t>11:00 AM- 11:45 AM</w:t>
      </w:r>
    </w:p>
    <w:p w:rsidR="00C34140" w:rsidRPr="0096431B" w:rsidRDefault="00C34140" w:rsidP="002A29E6">
      <w:pPr>
        <w:jc w:val="center"/>
        <w:rPr>
          <w:b/>
          <w:sz w:val="28"/>
          <w:szCs w:val="28"/>
          <w:u w:val="single"/>
        </w:rPr>
      </w:pPr>
    </w:p>
    <w:p w:rsidR="005C386D" w:rsidRPr="0096431B" w:rsidRDefault="005C386D" w:rsidP="008A4D28">
      <w:pPr>
        <w:jc w:val="center"/>
        <w:rPr>
          <w:b/>
          <w:sz w:val="28"/>
          <w:szCs w:val="28"/>
          <w:u w:val="single"/>
        </w:rPr>
      </w:pPr>
    </w:p>
    <w:p w:rsidR="00E81C14" w:rsidRPr="0096431B" w:rsidRDefault="00E81C14" w:rsidP="00521636">
      <w:pPr>
        <w:rPr>
          <w:b/>
          <w:sz w:val="28"/>
          <w:szCs w:val="28"/>
          <w:u w:val="single"/>
        </w:rPr>
      </w:pPr>
    </w:p>
    <w:p w:rsidR="00D86D7C" w:rsidRPr="0096431B" w:rsidRDefault="00CF5BF8" w:rsidP="0053658F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t>12 Noon-1 PM</w:t>
      </w:r>
    </w:p>
    <w:p w:rsidR="003B485C" w:rsidRDefault="003B485C" w:rsidP="004C3EBA">
      <w:pPr>
        <w:rPr>
          <w:b/>
          <w:sz w:val="24"/>
          <w:szCs w:val="24"/>
          <w:u w:val="single"/>
        </w:rPr>
      </w:pPr>
    </w:p>
    <w:p w:rsidR="003B485C" w:rsidRDefault="003B485C" w:rsidP="00CF5BF8">
      <w:pPr>
        <w:jc w:val="center"/>
        <w:rPr>
          <w:b/>
          <w:sz w:val="24"/>
          <w:szCs w:val="24"/>
          <w:u w:val="single"/>
        </w:rPr>
      </w:pPr>
    </w:p>
    <w:p w:rsidR="003B485C" w:rsidRPr="0096431B" w:rsidRDefault="00B34B72" w:rsidP="003B485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12:00 PM </w:t>
      </w:r>
      <w:r w:rsidR="003B485C" w:rsidRPr="0096431B">
        <w:rPr>
          <w:b/>
          <w:sz w:val="28"/>
          <w:szCs w:val="28"/>
          <w:u w:val="single"/>
        </w:rPr>
        <w:t>- 1</w:t>
      </w:r>
      <w:r w:rsidR="00C25ECF">
        <w:rPr>
          <w:b/>
          <w:sz w:val="28"/>
          <w:szCs w:val="28"/>
          <w:u w:val="single"/>
        </w:rPr>
        <w:t>2:3</w:t>
      </w:r>
      <w:r w:rsidR="003B485C" w:rsidRPr="0096431B">
        <w:rPr>
          <w:b/>
          <w:sz w:val="28"/>
          <w:szCs w:val="28"/>
          <w:u w:val="single"/>
        </w:rPr>
        <w:t>0 PM</w:t>
      </w:r>
    </w:p>
    <w:p w:rsidR="003B485C" w:rsidRDefault="003B485C" w:rsidP="00CF5BF8">
      <w:pPr>
        <w:jc w:val="center"/>
        <w:rPr>
          <w:b/>
          <w:sz w:val="24"/>
          <w:szCs w:val="24"/>
          <w:u w:val="single"/>
        </w:rPr>
      </w:pPr>
    </w:p>
    <w:p w:rsidR="00FD64C4" w:rsidRDefault="00FD64C4" w:rsidP="00F3600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498D294" wp14:editId="35D3541E">
                <wp:simplePos x="0" y="0"/>
                <wp:positionH relativeFrom="column">
                  <wp:posOffset>49427</wp:posOffset>
                </wp:positionH>
                <wp:positionV relativeFrom="paragraph">
                  <wp:posOffset>166610</wp:posOffset>
                </wp:positionV>
                <wp:extent cx="5901690" cy="2248930"/>
                <wp:effectExtent l="95250" t="95250" r="22860" b="1841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224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B1FFC" w:rsidRDefault="00DB1FFC" w:rsidP="00FD64C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923A4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Thematic Presentation</w:t>
                            </w:r>
                          </w:p>
                          <w:p w:rsidR="00DB1FFC" w:rsidRPr="00C30213" w:rsidRDefault="00DB1FFC" w:rsidP="00FD64C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</w:pPr>
                          </w:p>
                          <w:p w:rsidR="00DB1FFC" w:rsidRPr="00C30213" w:rsidRDefault="00DB1FFC" w:rsidP="00FD64C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</w:pPr>
                            <w:r w:rsidRPr="00C30213">
                              <w:rPr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“</w:t>
                            </w:r>
                            <w:r w:rsidRPr="00FD64C4">
                              <w:rPr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A tribute to the Trinities</w:t>
                            </w:r>
                            <w:r w:rsidRPr="00C30213">
                              <w:rPr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DB1FFC" w:rsidRPr="002337D3" w:rsidRDefault="00DB1FFC" w:rsidP="00FD64C4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DB1FFC" w:rsidRPr="004C3EBA" w:rsidRDefault="00DB1FFC" w:rsidP="00FD64C4">
                            <w:pPr>
                              <w:jc w:val="center"/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Abhinav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Iyer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Aparna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Jonnalagadda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Kavya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Iyer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Rithvik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Ram,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Ruhi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Iyer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Sahithya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Lakshmi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Shriram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Saaramati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Venkayesh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Srinidhi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Prasad,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Shriya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Venkatesh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</w:p>
                          <w:p w:rsidR="00DB1FFC" w:rsidRPr="004C3EBA" w:rsidRDefault="00DB1FFC" w:rsidP="00FD64C4">
                            <w:pPr>
                              <w:jc w:val="center"/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Sumadyuti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Venkatesh</w:t>
                            </w:r>
                            <w:proofErr w:type="gram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,Vasumathi</w:t>
                            </w:r>
                            <w:proofErr w:type="spellEnd"/>
                            <w:proofErr w:type="gram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Rajaji</w:t>
                            </w:r>
                            <w:proofErr w:type="spellEnd"/>
                            <w:r w:rsidRPr="004C3EBA">
                              <w:rPr>
                                <w:b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                                                         </w:t>
                            </w:r>
                          </w:p>
                          <w:p w:rsidR="00DB1FFC" w:rsidRPr="004C3EBA" w:rsidRDefault="00DB1FFC" w:rsidP="00FD64C4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color w:val="0000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D294" id="_x0000_s1032" type="#_x0000_t202" style="position:absolute;margin-left:3.9pt;margin-top:13.1pt;width:464.7pt;height:177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" strokecolor="red" strokeweight="2.25pt">
                <v:shadow on="t" opacity=".5" offset="-6pt,-6pt"/>
                <v:textbox>
                  <w:txbxContent>
                    <w:p w:rsidR="00DB1FFC" w:rsidRDefault="00DB1FFC" w:rsidP="00FD64C4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 w:rsidRPr="008923A4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>Thematic Presentation</w:t>
                      </w:r>
                    </w:p>
                    <w:p w:rsidR="00DB1FFC" w:rsidRPr="00C30213" w:rsidRDefault="00DB1FFC" w:rsidP="00FD64C4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</w:pPr>
                    </w:p>
                    <w:p w:rsidR="00DB1FFC" w:rsidRPr="00C30213" w:rsidRDefault="00DB1FFC" w:rsidP="00FD64C4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</w:pPr>
                      <w:r w:rsidRPr="00C30213">
                        <w:rPr>
                          <w:b/>
                          <w:bCs/>
                          <w:color w:val="0000FF"/>
                          <w:kern w:val="0"/>
                          <w:sz w:val="32"/>
                          <w:szCs w:val="32"/>
                        </w:rPr>
                        <w:t>“</w:t>
                      </w:r>
                      <w:r w:rsidRPr="00FD64C4">
                        <w:rPr>
                          <w:b/>
                          <w:bCs/>
                          <w:color w:val="0000FF"/>
                          <w:kern w:val="0"/>
                          <w:sz w:val="32"/>
                          <w:szCs w:val="32"/>
                        </w:rPr>
                        <w:t>A tribute to the Trinities</w:t>
                      </w:r>
                      <w:r w:rsidRPr="00C30213">
                        <w:rPr>
                          <w:b/>
                          <w:bCs/>
                          <w:color w:val="0000FF"/>
                          <w:kern w:val="0"/>
                          <w:sz w:val="32"/>
                          <w:szCs w:val="32"/>
                        </w:rPr>
                        <w:t>”</w:t>
                      </w:r>
                    </w:p>
                    <w:p w:rsidR="00DB1FFC" w:rsidRPr="002337D3" w:rsidRDefault="00DB1FFC" w:rsidP="00FD64C4">
                      <w:pPr>
                        <w:jc w:val="center"/>
                        <w:rPr>
                          <w:b/>
                          <w:bCs/>
                          <w:iCs/>
                          <w:color w:val="FF0000"/>
                          <w:sz w:val="32"/>
                          <w:szCs w:val="32"/>
                        </w:rPr>
                      </w:pPr>
                    </w:p>
                    <w:p w:rsidR="00DB1FFC" w:rsidRPr="004C3EBA" w:rsidRDefault="00DB1FFC" w:rsidP="00FD64C4">
                      <w:pPr>
                        <w:jc w:val="center"/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Abhinav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Iyer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Aparna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Jonnalagadda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Kavya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Iyer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Rithvik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Ram,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Ruhi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Iyer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Sahithya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Lakshmi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Shriram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Saaramati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Venkayesh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Srinidhi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Prasad,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Shriya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Venkatesh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</w:p>
                    <w:p w:rsidR="00DB1FFC" w:rsidRPr="004C3EBA" w:rsidRDefault="00DB1FFC" w:rsidP="00FD64C4">
                      <w:pPr>
                        <w:jc w:val="center"/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Sumadyuti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Venkatesh</w:t>
                      </w:r>
                      <w:proofErr w:type="gram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,Vasumathi</w:t>
                      </w:r>
                      <w:proofErr w:type="spellEnd"/>
                      <w:proofErr w:type="gram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Rajaji</w:t>
                      </w:r>
                      <w:proofErr w:type="spellEnd"/>
                      <w:r w:rsidRPr="004C3EBA">
                        <w:rPr>
                          <w:b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                                                         </w:t>
                      </w:r>
                    </w:p>
                    <w:p w:rsidR="00DB1FFC" w:rsidRPr="004C3EBA" w:rsidRDefault="00DB1FFC" w:rsidP="00FD64C4">
                      <w:pPr>
                        <w:jc w:val="center"/>
                        <w:rPr>
                          <w:b/>
                          <w:bCs/>
                          <w:iCs/>
                          <w:color w:val="0000F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64C4" w:rsidRDefault="00FD64C4" w:rsidP="00CF5BF8">
      <w:pPr>
        <w:jc w:val="center"/>
        <w:rPr>
          <w:b/>
          <w:sz w:val="24"/>
          <w:szCs w:val="24"/>
          <w:u w:val="single"/>
        </w:rPr>
      </w:pPr>
    </w:p>
    <w:p w:rsidR="00FD64C4" w:rsidRDefault="00FD64C4" w:rsidP="00CF5BF8">
      <w:pPr>
        <w:jc w:val="center"/>
        <w:rPr>
          <w:b/>
          <w:sz w:val="24"/>
          <w:szCs w:val="24"/>
          <w:u w:val="single"/>
        </w:rPr>
      </w:pPr>
    </w:p>
    <w:p w:rsidR="00FD64C4" w:rsidRDefault="00FD64C4" w:rsidP="00CF5BF8">
      <w:pPr>
        <w:jc w:val="center"/>
        <w:rPr>
          <w:b/>
          <w:sz w:val="24"/>
          <w:szCs w:val="24"/>
          <w:u w:val="single"/>
        </w:rPr>
      </w:pPr>
    </w:p>
    <w:p w:rsidR="00FD64C4" w:rsidRDefault="00FD64C4" w:rsidP="00CF5BF8">
      <w:pPr>
        <w:jc w:val="center"/>
        <w:rPr>
          <w:b/>
          <w:sz w:val="24"/>
          <w:szCs w:val="24"/>
          <w:u w:val="single"/>
        </w:rPr>
      </w:pPr>
    </w:p>
    <w:p w:rsidR="00FD64C4" w:rsidRDefault="00FD64C4" w:rsidP="00CF5BF8">
      <w:pPr>
        <w:jc w:val="center"/>
        <w:rPr>
          <w:b/>
          <w:sz w:val="24"/>
          <w:szCs w:val="24"/>
          <w:u w:val="single"/>
        </w:rPr>
      </w:pPr>
    </w:p>
    <w:p w:rsidR="00FD64C4" w:rsidRDefault="00FD64C4" w:rsidP="00CF5BF8">
      <w:pPr>
        <w:jc w:val="center"/>
        <w:rPr>
          <w:b/>
          <w:sz w:val="24"/>
          <w:szCs w:val="24"/>
          <w:u w:val="single"/>
        </w:rPr>
      </w:pPr>
    </w:p>
    <w:p w:rsidR="00FD64C4" w:rsidRDefault="00FD64C4" w:rsidP="00CF5BF8">
      <w:pPr>
        <w:jc w:val="center"/>
        <w:rPr>
          <w:b/>
          <w:sz w:val="24"/>
          <w:szCs w:val="24"/>
          <w:u w:val="single"/>
        </w:rPr>
      </w:pPr>
    </w:p>
    <w:p w:rsidR="00FD64C4" w:rsidRDefault="00FD64C4" w:rsidP="00CF5BF8">
      <w:pPr>
        <w:jc w:val="center"/>
        <w:rPr>
          <w:b/>
          <w:sz w:val="24"/>
          <w:szCs w:val="24"/>
          <w:u w:val="single"/>
        </w:rPr>
      </w:pPr>
    </w:p>
    <w:p w:rsidR="00FD64C4" w:rsidRDefault="00FD64C4" w:rsidP="00CF5BF8">
      <w:pPr>
        <w:jc w:val="center"/>
        <w:rPr>
          <w:b/>
          <w:sz w:val="24"/>
          <w:szCs w:val="24"/>
          <w:u w:val="single"/>
        </w:rPr>
      </w:pPr>
    </w:p>
    <w:p w:rsidR="00FD64C4" w:rsidRDefault="00FD64C4" w:rsidP="00CF5BF8">
      <w:pPr>
        <w:jc w:val="center"/>
        <w:rPr>
          <w:b/>
          <w:sz w:val="24"/>
          <w:szCs w:val="24"/>
          <w:u w:val="single"/>
        </w:rPr>
      </w:pPr>
    </w:p>
    <w:p w:rsidR="00CF5BF8" w:rsidRDefault="00CF5BF8" w:rsidP="00CF5BF8">
      <w:pPr>
        <w:jc w:val="center"/>
        <w:rPr>
          <w:b/>
          <w:sz w:val="24"/>
          <w:szCs w:val="24"/>
          <w:u w:val="single"/>
        </w:rPr>
      </w:pPr>
    </w:p>
    <w:p w:rsidR="0053658F" w:rsidRDefault="0053658F" w:rsidP="00CF5BF8">
      <w:pPr>
        <w:jc w:val="center"/>
        <w:rPr>
          <w:b/>
          <w:sz w:val="24"/>
          <w:szCs w:val="24"/>
          <w:u w:val="single"/>
        </w:rPr>
      </w:pPr>
    </w:p>
    <w:p w:rsidR="00F36002" w:rsidRDefault="00F36002" w:rsidP="004C3EBA">
      <w:pPr>
        <w:rPr>
          <w:b/>
          <w:sz w:val="24"/>
          <w:szCs w:val="24"/>
          <w:u w:val="single"/>
        </w:rPr>
      </w:pPr>
    </w:p>
    <w:p w:rsidR="002B3DA3" w:rsidRDefault="002B3DA3" w:rsidP="002B3DA3">
      <w:pPr>
        <w:rPr>
          <w:b/>
          <w:sz w:val="24"/>
          <w:szCs w:val="24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C25ECF" w:rsidRDefault="00C25ECF" w:rsidP="002B3DA3">
      <w:pPr>
        <w:jc w:val="center"/>
        <w:rPr>
          <w:b/>
          <w:sz w:val="28"/>
          <w:szCs w:val="28"/>
          <w:u w:val="single"/>
        </w:rPr>
      </w:pPr>
    </w:p>
    <w:p w:rsidR="0053658F" w:rsidRPr="0096431B" w:rsidRDefault="0053658F" w:rsidP="002B3DA3">
      <w:pPr>
        <w:jc w:val="center"/>
        <w:rPr>
          <w:b/>
          <w:sz w:val="28"/>
          <w:szCs w:val="28"/>
          <w:u w:val="single"/>
        </w:rPr>
      </w:pPr>
      <w:r w:rsidRPr="0096431B">
        <w:rPr>
          <w:b/>
          <w:sz w:val="28"/>
          <w:szCs w:val="28"/>
          <w:u w:val="single"/>
        </w:rPr>
        <w:lastRenderedPageBreak/>
        <w:t>1</w:t>
      </w:r>
      <w:r w:rsidR="00C25ECF">
        <w:rPr>
          <w:b/>
          <w:sz w:val="28"/>
          <w:szCs w:val="28"/>
          <w:u w:val="single"/>
        </w:rPr>
        <w:t>2:30 PM- 1</w:t>
      </w:r>
      <w:r w:rsidR="00DB1FFC">
        <w:rPr>
          <w:b/>
          <w:sz w:val="28"/>
          <w:szCs w:val="28"/>
          <w:u w:val="single"/>
        </w:rPr>
        <w:t>:3</w:t>
      </w:r>
      <w:r w:rsidRPr="0096431B">
        <w:rPr>
          <w:b/>
          <w:sz w:val="28"/>
          <w:szCs w:val="28"/>
          <w:u w:val="single"/>
        </w:rPr>
        <w:t>0 PM</w:t>
      </w:r>
    </w:p>
    <w:p w:rsidR="0053658F" w:rsidRPr="0096431B" w:rsidRDefault="0053658F" w:rsidP="004C3EBA">
      <w:pPr>
        <w:rPr>
          <w:b/>
          <w:sz w:val="28"/>
          <w:szCs w:val="28"/>
          <w:u w:val="single"/>
        </w:rPr>
      </w:pPr>
    </w:p>
    <w:tbl>
      <w:tblPr>
        <w:tblW w:w="9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5674"/>
        <w:gridCol w:w="2454"/>
      </w:tblGrid>
      <w:tr w:rsidR="001410B5" w:rsidRPr="0096431B" w:rsidTr="0091513F">
        <w:trPr>
          <w:trHeight w:val="341"/>
        </w:trPr>
        <w:tc>
          <w:tcPr>
            <w:tcW w:w="1094" w:type="dxa"/>
            <w:shd w:val="clear" w:color="auto" w:fill="D6E3BC"/>
          </w:tcPr>
          <w:p w:rsidR="001410B5" w:rsidRPr="0096431B" w:rsidRDefault="001410B5" w:rsidP="00D44467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5674" w:type="dxa"/>
            <w:shd w:val="clear" w:color="auto" w:fill="D6E3BC"/>
          </w:tcPr>
          <w:p w:rsidR="001410B5" w:rsidRPr="0096431B" w:rsidRDefault="001410B5" w:rsidP="00D44467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Participants</w:t>
            </w:r>
          </w:p>
        </w:tc>
        <w:tc>
          <w:tcPr>
            <w:tcW w:w="2454" w:type="dxa"/>
            <w:shd w:val="clear" w:color="auto" w:fill="D6E3BC"/>
          </w:tcPr>
          <w:p w:rsidR="001410B5" w:rsidRPr="0096431B" w:rsidRDefault="001410B5" w:rsidP="00EA3AD2">
            <w:pPr>
              <w:jc w:val="center"/>
              <w:rPr>
                <w:b/>
                <w:sz w:val="28"/>
                <w:szCs w:val="28"/>
              </w:rPr>
            </w:pPr>
            <w:r w:rsidRPr="0096431B">
              <w:rPr>
                <w:b/>
                <w:sz w:val="28"/>
                <w:szCs w:val="28"/>
              </w:rPr>
              <w:t>Category</w:t>
            </w:r>
          </w:p>
        </w:tc>
      </w:tr>
      <w:tr w:rsidR="002E10CC" w:rsidRPr="0096431B" w:rsidTr="0091513F">
        <w:trPr>
          <w:trHeight w:val="341"/>
        </w:trPr>
        <w:tc>
          <w:tcPr>
            <w:tcW w:w="1094" w:type="dxa"/>
          </w:tcPr>
          <w:p w:rsidR="002E10CC" w:rsidRPr="0096431B" w:rsidRDefault="00962141" w:rsidP="00397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5674" w:type="dxa"/>
          </w:tcPr>
          <w:p w:rsidR="002E10CC" w:rsidRPr="0096431B" w:rsidRDefault="006361C4" w:rsidP="00397405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color w:val="auto"/>
                <w:sz w:val="28"/>
                <w:szCs w:val="28"/>
              </w:rPr>
              <w:t>Kaivalya</w:t>
            </w:r>
            <w:proofErr w:type="spellEnd"/>
            <w:r w:rsidRPr="0096431B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color w:val="auto"/>
                <w:sz w:val="28"/>
                <w:szCs w:val="28"/>
              </w:rPr>
              <w:t>Somayajula</w:t>
            </w:r>
            <w:proofErr w:type="spellEnd"/>
            <w:r w:rsidRPr="0096431B">
              <w:rPr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454" w:type="dxa"/>
          </w:tcPr>
          <w:p w:rsidR="002E10CC" w:rsidRPr="0096431B" w:rsidRDefault="00F36002" w:rsidP="00397405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1513F">
        <w:trPr>
          <w:trHeight w:val="323"/>
        </w:trPr>
        <w:tc>
          <w:tcPr>
            <w:tcW w:w="109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85</w:t>
            </w:r>
          </w:p>
        </w:tc>
        <w:tc>
          <w:tcPr>
            <w:tcW w:w="5674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Tanmay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Kasavaraju</w:t>
            </w:r>
            <w:proofErr w:type="spellEnd"/>
          </w:p>
        </w:tc>
        <w:tc>
          <w:tcPr>
            <w:tcW w:w="245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62141">
        <w:trPr>
          <w:trHeight w:val="467"/>
        </w:trPr>
        <w:tc>
          <w:tcPr>
            <w:tcW w:w="109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86</w:t>
            </w:r>
          </w:p>
        </w:tc>
        <w:tc>
          <w:tcPr>
            <w:tcW w:w="5674" w:type="dxa"/>
          </w:tcPr>
          <w:p w:rsidR="00962141" w:rsidRPr="00962141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Aniketh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Tadepalli</w:t>
            </w:r>
            <w:proofErr w:type="spellEnd"/>
          </w:p>
        </w:tc>
        <w:tc>
          <w:tcPr>
            <w:tcW w:w="245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Flute</w:t>
            </w:r>
          </w:p>
        </w:tc>
      </w:tr>
      <w:tr w:rsidR="00962141" w:rsidRPr="0096431B" w:rsidTr="0091513F">
        <w:trPr>
          <w:trHeight w:val="350"/>
        </w:trPr>
        <w:tc>
          <w:tcPr>
            <w:tcW w:w="109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87</w:t>
            </w:r>
          </w:p>
        </w:tc>
        <w:tc>
          <w:tcPr>
            <w:tcW w:w="5674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Anisha</w:t>
            </w:r>
            <w:proofErr w:type="spellEnd"/>
            <w:r w:rsidRPr="0096431B">
              <w:rPr>
                <w:sz w:val="28"/>
                <w:szCs w:val="28"/>
              </w:rPr>
              <w:t xml:space="preserve"> Singh</w:t>
            </w:r>
          </w:p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245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Flute</w:t>
            </w:r>
          </w:p>
        </w:tc>
      </w:tr>
      <w:tr w:rsidR="00962141" w:rsidRPr="0096431B" w:rsidTr="0091513F">
        <w:trPr>
          <w:trHeight w:val="350"/>
        </w:trPr>
        <w:tc>
          <w:tcPr>
            <w:tcW w:w="109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88</w:t>
            </w:r>
          </w:p>
        </w:tc>
        <w:tc>
          <w:tcPr>
            <w:tcW w:w="5674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Ameya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Sankar</w:t>
            </w:r>
            <w:proofErr w:type="spellEnd"/>
          </w:p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45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1513F">
        <w:trPr>
          <w:trHeight w:val="350"/>
        </w:trPr>
        <w:tc>
          <w:tcPr>
            <w:tcW w:w="109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89</w:t>
            </w:r>
          </w:p>
        </w:tc>
        <w:tc>
          <w:tcPr>
            <w:tcW w:w="5674" w:type="dxa"/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sz w:val="28"/>
                <w:szCs w:val="28"/>
              </w:rPr>
              <w:t>Skanda</w:t>
            </w:r>
            <w:proofErr w:type="spellEnd"/>
            <w:r w:rsidRPr="0096431B">
              <w:rPr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sz w:val="28"/>
                <w:szCs w:val="28"/>
              </w:rPr>
              <w:t>Sankar</w:t>
            </w:r>
            <w:proofErr w:type="spellEnd"/>
          </w:p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45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91513F">
        <w:trPr>
          <w:trHeight w:val="350"/>
        </w:trPr>
        <w:tc>
          <w:tcPr>
            <w:tcW w:w="109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90</w:t>
            </w:r>
          </w:p>
        </w:tc>
        <w:tc>
          <w:tcPr>
            <w:tcW w:w="5674" w:type="dxa"/>
          </w:tcPr>
          <w:p w:rsidR="00962141" w:rsidRPr="0096431B" w:rsidRDefault="00962141" w:rsidP="00962141">
            <w:pPr>
              <w:rPr>
                <w:color w:val="auto"/>
                <w:kern w:val="0"/>
                <w:sz w:val="28"/>
                <w:szCs w:val="28"/>
              </w:rPr>
            </w:pPr>
            <w:proofErr w:type="spellStart"/>
            <w:r w:rsidRPr="0096431B">
              <w:rPr>
                <w:color w:val="auto"/>
                <w:sz w:val="28"/>
                <w:szCs w:val="28"/>
              </w:rPr>
              <w:t>Srijith</w:t>
            </w:r>
            <w:proofErr w:type="spellEnd"/>
            <w:r w:rsidRPr="0096431B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6431B">
              <w:rPr>
                <w:color w:val="auto"/>
                <w:sz w:val="28"/>
                <w:szCs w:val="28"/>
              </w:rPr>
              <w:t>Vishnubatla</w:t>
            </w:r>
            <w:proofErr w:type="spellEnd"/>
          </w:p>
          <w:p w:rsidR="00962141" w:rsidRPr="0096431B" w:rsidRDefault="00962141" w:rsidP="00962141">
            <w:pPr>
              <w:rPr>
                <w:sz w:val="28"/>
                <w:szCs w:val="28"/>
              </w:rPr>
            </w:pPr>
          </w:p>
        </w:tc>
        <w:tc>
          <w:tcPr>
            <w:tcW w:w="2454" w:type="dxa"/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Violin</w:t>
            </w:r>
          </w:p>
        </w:tc>
      </w:tr>
      <w:tr w:rsidR="00962141" w:rsidRPr="0096431B" w:rsidTr="002B3DA3">
        <w:trPr>
          <w:trHeight w:val="350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91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Shashank Ganeshan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53658F">
        <w:trPr>
          <w:trHeight w:val="350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92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Nikitha</w:t>
            </w:r>
            <w:proofErr w:type="spellEnd"/>
            <w:r>
              <w:rPr>
                <w:kern w:val="0"/>
                <w:sz w:val="28"/>
                <w:szCs w:val="28"/>
              </w:rPr>
              <w:t xml:space="preserve"> Sridhar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Vocal</w:t>
            </w:r>
          </w:p>
        </w:tc>
      </w:tr>
      <w:tr w:rsidR="00962141" w:rsidRPr="0096431B" w:rsidTr="0053658F">
        <w:trPr>
          <w:trHeight w:val="350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 w:rsidRPr="0096431B">
              <w:rPr>
                <w:sz w:val="28"/>
                <w:szCs w:val="28"/>
              </w:rPr>
              <w:t>93</w:t>
            </w:r>
          </w:p>
        </w:tc>
        <w:tc>
          <w:tcPr>
            <w:tcW w:w="5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Default="00962141" w:rsidP="00962141">
            <w:pPr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Sanjana</w:t>
            </w:r>
            <w:proofErr w:type="spellEnd"/>
            <w:r>
              <w:rPr>
                <w:kern w:val="0"/>
                <w:sz w:val="28"/>
                <w:szCs w:val="28"/>
              </w:rPr>
              <w:t xml:space="preserve"> Venkat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41" w:rsidRPr="0096431B" w:rsidRDefault="00962141" w:rsidP="009621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Vocal</w:t>
            </w:r>
          </w:p>
        </w:tc>
      </w:tr>
    </w:tbl>
    <w:p w:rsidR="0053658F" w:rsidRDefault="0053658F" w:rsidP="00962141">
      <w:pPr>
        <w:rPr>
          <w:b/>
          <w:sz w:val="24"/>
          <w:szCs w:val="24"/>
          <w:u w:val="single"/>
        </w:rPr>
      </w:pPr>
    </w:p>
    <w:p w:rsidR="0098764A" w:rsidRPr="0096431B" w:rsidRDefault="00C25ECF" w:rsidP="0053658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</w:t>
      </w:r>
      <w:r w:rsidR="00DB1FFC">
        <w:rPr>
          <w:b/>
          <w:sz w:val="28"/>
          <w:szCs w:val="28"/>
          <w:u w:val="single"/>
        </w:rPr>
        <w:t>:30 PM- 2:0</w:t>
      </w:r>
      <w:r w:rsidR="0098764A" w:rsidRPr="0096431B">
        <w:rPr>
          <w:b/>
          <w:sz w:val="28"/>
          <w:szCs w:val="28"/>
          <w:u w:val="single"/>
        </w:rPr>
        <w:t>0 PM</w:t>
      </w:r>
    </w:p>
    <w:p w:rsidR="0098764A" w:rsidRDefault="0098764A" w:rsidP="002B3DA3">
      <w:pPr>
        <w:rPr>
          <w:b/>
          <w:sz w:val="24"/>
          <w:szCs w:val="24"/>
          <w:u w:val="single"/>
        </w:rPr>
      </w:pPr>
    </w:p>
    <w:p w:rsidR="0098764A" w:rsidRDefault="00505F1E" w:rsidP="0043390B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A920DE" wp14:editId="095E8B77">
                <wp:simplePos x="0" y="0"/>
                <wp:positionH relativeFrom="margin">
                  <wp:posOffset>257175</wp:posOffset>
                </wp:positionH>
                <wp:positionV relativeFrom="paragraph">
                  <wp:posOffset>101600</wp:posOffset>
                </wp:positionV>
                <wp:extent cx="5524500" cy="2581275"/>
                <wp:effectExtent l="95250" t="95250" r="19050" b="28575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B1FFC" w:rsidRPr="00E425AA" w:rsidRDefault="00DB1FFC" w:rsidP="00C25EC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425AA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Taala</w:t>
                            </w:r>
                            <w:proofErr w:type="spellEnd"/>
                            <w:r w:rsidRPr="00E425AA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425AA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Vadyam</w:t>
                            </w:r>
                            <w:proofErr w:type="spellEnd"/>
                          </w:p>
                          <w:p w:rsidR="00DB1FFC" w:rsidRPr="004C3EBA" w:rsidRDefault="00DB1FFC" w:rsidP="0043390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33CC"/>
                                <w:sz w:val="32"/>
                                <w:szCs w:val="32"/>
                              </w:rPr>
                            </w:pPr>
                          </w:p>
                          <w:p w:rsidR="00DB1FFC" w:rsidRPr="004C3EBA" w:rsidRDefault="00DB1FFC" w:rsidP="00F4292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Santosh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Chandru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Vajraang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Kamat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Anant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Rajan,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Tejas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Veedhulur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Siddharth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Poyapakkam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Mirudangam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) </w:t>
                            </w:r>
                          </w:p>
                          <w:p w:rsidR="00DB1FFC" w:rsidRPr="004C3EBA" w:rsidRDefault="00DB1FFC" w:rsidP="00F4292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Varsha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Ramalingam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Anand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Krishnan </w:t>
                            </w:r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Konnakol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DB1FFC" w:rsidRPr="004C3EBA" w:rsidRDefault="00DB1FFC" w:rsidP="00F4292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Anirudh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Narayanan,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Akshay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Jayaraman </w:t>
                            </w:r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(Ghatam) </w:t>
                            </w:r>
                          </w:p>
                          <w:p w:rsidR="00DB1FFC" w:rsidRPr="004C3EBA" w:rsidRDefault="00DB1FFC" w:rsidP="00F4292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Gopalakrishnan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Venkatasubbu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Morsing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DB1FFC" w:rsidRPr="004C3EBA" w:rsidRDefault="00DB1FFC" w:rsidP="00F4292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Maharaj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Murugadass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Tavil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DB1FFC" w:rsidRPr="004C3EBA" w:rsidRDefault="00DB1FFC" w:rsidP="00F42929">
                            <w:pPr>
                              <w:jc w:val="center"/>
                              <w:rPr>
                                <w:bCs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Shweta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Vedanarayanan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Nithyasree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>Jameshenry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C3EBA">
                              <w:rPr>
                                <w:b/>
                                <w:bCs/>
                                <w:i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(Violin)</w:t>
                            </w:r>
                            <w:r w:rsidRPr="004C3EBA">
                              <w:rPr>
                                <w:bCs/>
                                <w:color w:val="0000FF"/>
                                <w:kern w:val="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:rsidR="00DB1FFC" w:rsidRPr="008923A4" w:rsidRDefault="00DB1FFC" w:rsidP="0043390B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color w:val="0033CC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20DE" id="Text Box 22" o:spid="_x0000_s1033" type="#_x0000_t202" style="position:absolute;left:0;text-align:left;margin-left:20.25pt;margin-top:8pt;width:435pt;height:203.2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" strokecolor="red" strokeweight="2.25pt">
                <v:shadow on="t" opacity=".5" offset="-6pt,-6pt"/>
                <v:textbox>
                  <w:txbxContent>
                    <w:p w:rsidR="00DB1FFC" w:rsidRPr="00E425AA" w:rsidRDefault="00DB1FFC" w:rsidP="00C25EC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 w:rsidRPr="00E425AA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>Taala</w:t>
                      </w:r>
                      <w:proofErr w:type="spellEnd"/>
                      <w:r w:rsidRPr="00E425AA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425AA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>Vadyam</w:t>
                      </w:r>
                      <w:proofErr w:type="spellEnd"/>
                    </w:p>
                    <w:p w:rsidR="00DB1FFC" w:rsidRPr="004C3EBA" w:rsidRDefault="00DB1FFC" w:rsidP="0043390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33CC"/>
                          <w:sz w:val="32"/>
                          <w:szCs w:val="32"/>
                        </w:rPr>
                      </w:pPr>
                    </w:p>
                    <w:p w:rsidR="00DB1FFC" w:rsidRPr="004C3EBA" w:rsidRDefault="00DB1FFC" w:rsidP="00F42929">
                      <w:pPr>
                        <w:jc w:val="center"/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Santosh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Chandru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Vajraang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Kamat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Anant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Rajan,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Tejas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Veedhulur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Siddharth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Poyapakkam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Mirudangam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) </w:t>
                      </w:r>
                    </w:p>
                    <w:p w:rsidR="00DB1FFC" w:rsidRPr="004C3EBA" w:rsidRDefault="00DB1FFC" w:rsidP="00F42929">
                      <w:pPr>
                        <w:jc w:val="center"/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Varsha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Ramalingam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Anand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Krishnan </w:t>
                      </w:r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Konnakol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)</w:t>
                      </w:r>
                    </w:p>
                    <w:p w:rsidR="00DB1FFC" w:rsidRPr="004C3EBA" w:rsidRDefault="00DB1FFC" w:rsidP="00F42929">
                      <w:pPr>
                        <w:jc w:val="center"/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Anirudh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Narayanan,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Akshay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Jayaraman </w:t>
                      </w:r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 xml:space="preserve">(Ghatam) </w:t>
                      </w:r>
                    </w:p>
                    <w:p w:rsidR="00DB1FFC" w:rsidRPr="004C3EBA" w:rsidRDefault="00DB1FFC" w:rsidP="00F42929">
                      <w:pPr>
                        <w:jc w:val="center"/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Gopalakrishnan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Venkatasubbu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Morsing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)</w:t>
                      </w:r>
                    </w:p>
                    <w:p w:rsidR="00DB1FFC" w:rsidRPr="004C3EBA" w:rsidRDefault="00DB1FFC" w:rsidP="00F42929">
                      <w:pPr>
                        <w:jc w:val="center"/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Maharaj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Murugadass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Tavil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)</w:t>
                      </w:r>
                    </w:p>
                    <w:p w:rsidR="00DB1FFC" w:rsidRPr="004C3EBA" w:rsidRDefault="00DB1FFC" w:rsidP="00F42929">
                      <w:pPr>
                        <w:jc w:val="center"/>
                        <w:rPr>
                          <w:bCs/>
                          <w:color w:val="0000FF"/>
                          <w:kern w:val="0"/>
                          <w:sz w:val="32"/>
                          <w:szCs w:val="32"/>
                        </w:rPr>
                      </w:pPr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Shweta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Vedanarayanan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Nithyasree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>Jameshenry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color w:val="0000FF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4C3EBA">
                        <w:rPr>
                          <w:b/>
                          <w:bCs/>
                          <w:i/>
                          <w:color w:val="FF0000"/>
                          <w:kern w:val="0"/>
                          <w:sz w:val="32"/>
                          <w:szCs w:val="32"/>
                        </w:rPr>
                        <w:t>(Violin)</w:t>
                      </w:r>
                      <w:r w:rsidRPr="004C3EBA">
                        <w:rPr>
                          <w:bCs/>
                          <w:color w:val="0000FF"/>
                          <w:kern w:val="0"/>
                          <w:sz w:val="32"/>
                          <w:szCs w:val="32"/>
                        </w:rPr>
                        <w:br/>
                      </w:r>
                    </w:p>
                    <w:p w:rsidR="00DB1FFC" w:rsidRPr="008923A4" w:rsidRDefault="00DB1FFC" w:rsidP="0043390B">
                      <w:pPr>
                        <w:jc w:val="center"/>
                        <w:rPr>
                          <w:b/>
                          <w:bCs/>
                          <w:iCs/>
                          <w:color w:val="0033CC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764A" w:rsidRDefault="0098764A" w:rsidP="0043390B">
      <w:pPr>
        <w:jc w:val="center"/>
        <w:rPr>
          <w:b/>
          <w:sz w:val="24"/>
          <w:szCs w:val="24"/>
          <w:u w:val="single"/>
        </w:rPr>
      </w:pPr>
    </w:p>
    <w:p w:rsidR="0098764A" w:rsidRDefault="0098764A" w:rsidP="0043390B">
      <w:pPr>
        <w:jc w:val="center"/>
        <w:rPr>
          <w:b/>
          <w:sz w:val="24"/>
          <w:szCs w:val="24"/>
          <w:u w:val="single"/>
        </w:rPr>
      </w:pPr>
    </w:p>
    <w:p w:rsidR="0098764A" w:rsidRDefault="0098764A" w:rsidP="0043390B">
      <w:pPr>
        <w:jc w:val="center"/>
        <w:rPr>
          <w:b/>
          <w:sz w:val="24"/>
          <w:szCs w:val="24"/>
          <w:u w:val="single"/>
        </w:rPr>
      </w:pPr>
    </w:p>
    <w:p w:rsidR="0098764A" w:rsidRDefault="0098764A" w:rsidP="0043390B">
      <w:pPr>
        <w:jc w:val="center"/>
        <w:rPr>
          <w:b/>
          <w:sz w:val="24"/>
          <w:szCs w:val="24"/>
          <w:u w:val="single"/>
        </w:rPr>
      </w:pPr>
    </w:p>
    <w:p w:rsidR="0098764A" w:rsidRDefault="0098764A" w:rsidP="0043390B">
      <w:pPr>
        <w:jc w:val="center"/>
        <w:rPr>
          <w:b/>
          <w:sz w:val="24"/>
          <w:szCs w:val="24"/>
          <w:u w:val="single"/>
        </w:rPr>
      </w:pPr>
    </w:p>
    <w:p w:rsidR="0043390B" w:rsidRDefault="0098764A" w:rsidP="0043390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2:00 PM- 2</w:t>
      </w:r>
      <w:r w:rsidR="009F336E">
        <w:rPr>
          <w:b/>
          <w:sz w:val="24"/>
          <w:szCs w:val="24"/>
          <w:u w:val="single"/>
        </w:rPr>
        <w:t>:3</w:t>
      </w:r>
      <w:r w:rsidR="002D400E">
        <w:rPr>
          <w:b/>
          <w:sz w:val="24"/>
          <w:szCs w:val="24"/>
          <w:u w:val="single"/>
        </w:rPr>
        <w:t>0</w:t>
      </w:r>
      <w:r w:rsidR="0043390B">
        <w:rPr>
          <w:b/>
          <w:sz w:val="24"/>
          <w:szCs w:val="24"/>
          <w:u w:val="single"/>
        </w:rPr>
        <w:t xml:space="preserve"> PM </w:t>
      </w:r>
    </w:p>
    <w:p w:rsidR="00B32749" w:rsidRDefault="00B32749" w:rsidP="0043390B">
      <w:pPr>
        <w:jc w:val="center"/>
        <w:rPr>
          <w:b/>
          <w:sz w:val="24"/>
          <w:szCs w:val="24"/>
          <w:u w:val="single"/>
        </w:rPr>
      </w:pPr>
    </w:p>
    <w:p w:rsidR="002A29E6" w:rsidRDefault="002A29E6" w:rsidP="00FC1FB2">
      <w:pPr>
        <w:jc w:val="center"/>
        <w:rPr>
          <w:b/>
          <w:sz w:val="24"/>
          <w:szCs w:val="24"/>
          <w:u w:val="single"/>
        </w:rPr>
      </w:pPr>
    </w:p>
    <w:p w:rsidR="00226AEB" w:rsidRDefault="00226AEB" w:rsidP="00FC1FB2">
      <w:pPr>
        <w:jc w:val="center"/>
        <w:rPr>
          <w:b/>
          <w:sz w:val="24"/>
          <w:szCs w:val="24"/>
          <w:u w:val="single"/>
        </w:rPr>
      </w:pPr>
    </w:p>
    <w:p w:rsidR="00226AEB" w:rsidRDefault="00226AEB" w:rsidP="00FC1FB2">
      <w:pPr>
        <w:jc w:val="center"/>
        <w:rPr>
          <w:b/>
          <w:sz w:val="24"/>
          <w:szCs w:val="24"/>
          <w:u w:val="single"/>
        </w:rPr>
      </w:pPr>
    </w:p>
    <w:p w:rsidR="00226AEB" w:rsidRDefault="00226AEB" w:rsidP="00FC1FB2">
      <w:pPr>
        <w:jc w:val="center"/>
        <w:rPr>
          <w:b/>
          <w:sz w:val="24"/>
          <w:szCs w:val="24"/>
          <w:u w:val="single"/>
        </w:rPr>
      </w:pPr>
    </w:p>
    <w:p w:rsidR="00505F1E" w:rsidRDefault="00505F1E" w:rsidP="00505F1E">
      <w:pPr>
        <w:widowControl w:val="0"/>
        <w:tabs>
          <w:tab w:val="left" w:pos="3680"/>
          <w:tab w:val="center" w:pos="4680"/>
        </w:tabs>
        <w:rPr>
          <w:b/>
          <w:bCs/>
          <w:iCs/>
          <w:sz w:val="22"/>
          <w:szCs w:val="22"/>
          <w:u w:val="single"/>
          <w:lang w:val="en"/>
        </w:rPr>
      </w:pPr>
    </w:p>
    <w:p w:rsidR="00505F1E" w:rsidRDefault="00505F1E" w:rsidP="00505F1E">
      <w:pPr>
        <w:widowControl w:val="0"/>
        <w:tabs>
          <w:tab w:val="left" w:pos="3680"/>
          <w:tab w:val="center" w:pos="4680"/>
        </w:tabs>
        <w:rPr>
          <w:b/>
          <w:bCs/>
          <w:iCs/>
          <w:sz w:val="22"/>
          <w:szCs w:val="22"/>
          <w:u w:val="single"/>
          <w:lang w:val="en"/>
        </w:rPr>
      </w:pPr>
    </w:p>
    <w:p w:rsidR="004C3EBA" w:rsidRDefault="004C3EBA" w:rsidP="00505F1E">
      <w:pPr>
        <w:widowControl w:val="0"/>
        <w:tabs>
          <w:tab w:val="left" w:pos="3680"/>
          <w:tab w:val="center" w:pos="4680"/>
        </w:tabs>
        <w:rPr>
          <w:b/>
          <w:bCs/>
          <w:iCs/>
          <w:sz w:val="22"/>
          <w:szCs w:val="22"/>
          <w:u w:val="single"/>
          <w:lang w:val="en"/>
        </w:rPr>
      </w:pPr>
    </w:p>
    <w:p w:rsidR="004C3EBA" w:rsidRDefault="004C3EBA" w:rsidP="00505F1E">
      <w:pPr>
        <w:widowControl w:val="0"/>
        <w:tabs>
          <w:tab w:val="left" w:pos="3680"/>
          <w:tab w:val="center" w:pos="4680"/>
        </w:tabs>
        <w:rPr>
          <w:b/>
          <w:bCs/>
          <w:iCs/>
          <w:sz w:val="22"/>
          <w:szCs w:val="22"/>
          <w:u w:val="single"/>
          <w:lang w:val="en"/>
        </w:rPr>
      </w:pPr>
    </w:p>
    <w:p w:rsidR="001410B5" w:rsidRPr="004C3EBA" w:rsidRDefault="002D400E" w:rsidP="00C25ECF">
      <w:pPr>
        <w:widowControl w:val="0"/>
        <w:tabs>
          <w:tab w:val="left" w:pos="3680"/>
          <w:tab w:val="center" w:pos="4680"/>
        </w:tabs>
        <w:jc w:val="center"/>
        <w:rPr>
          <w:b/>
          <w:bCs/>
          <w:iCs/>
          <w:sz w:val="28"/>
          <w:szCs w:val="28"/>
          <w:u w:val="single"/>
          <w:lang w:val="en"/>
        </w:rPr>
      </w:pPr>
      <w:r w:rsidRPr="004C3EBA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9BD3F2" wp14:editId="541EEBCA">
                <wp:simplePos x="0" y="0"/>
                <wp:positionH relativeFrom="column">
                  <wp:posOffset>171450</wp:posOffset>
                </wp:positionH>
                <wp:positionV relativeFrom="paragraph">
                  <wp:posOffset>461645</wp:posOffset>
                </wp:positionV>
                <wp:extent cx="5692140" cy="1047750"/>
                <wp:effectExtent l="95250" t="95250" r="22860" b="19050"/>
                <wp:wrapNone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B1FFC" w:rsidRPr="002E7AA1" w:rsidRDefault="00DB1FFC" w:rsidP="0053658F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  <w:p w:rsidR="00DB1FFC" w:rsidRPr="004C3EBA" w:rsidRDefault="00DB1FFC" w:rsidP="00F555D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Divya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 Nama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Krithis</w:t>
                            </w:r>
                            <w:proofErr w:type="spellEnd"/>
                          </w:p>
                          <w:p w:rsidR="00DB1FFC" w:rsidRPr="004C3EBA" w:rsidRDefault="00DB1FFC" w:rsidP="00F555D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Utsava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Sampradaya</w:t>
                            </w:r>
                            <w:proofErr w:type="spellEnd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Krithis</w:t>
                            </w:r>
                            <w:proofErr w:type="spellEnd"/>
                          </w:p>
                          <w:p w:rsidR="00DB1FFC" w:rsidRPr="004C3EBA" w:rsidRDefault="00DB1FFC" w:rsidP="00F555DB">
                            <w:pPr>
                              <w:jc w:val="center"/>
                              <w:rPr>
                                <w:color w:val="0000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3EBA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</w:rPr>
                              <w:t>Arathi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D3F2" id="Text Box 28" o:spid="_x0000_s1034" type="#_x0000_t202" style="position:absolute;left:0;text-align:left;margin-left:13.5pt;margin-top:36.35pt;width:448.2pt;height:8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" strokecolor="red" strokeweight="2.25pt">
                <v:shadow on="t" opacity=".5" offset="-6pt,-6pt"/>
                <v:textbox>
                  <w:txbxContent>
                    <w:p w:rsidR="00DB1FFC" w:rsidRPr="002E7AA1" w:rsidRDefault="00DB1FFC" w:rsidP="0053658F">
                      <w:pPr>
                        <w:rPr>
                          <w:b/>
                          <w:bCs/>
                          <w:i/>
                          <w:iCs/>
                          <w:color w:val="0000FF"/>
                          <w:sz w:val="24"/>
                          <w:szCs w:val="24"/>
                        </w:rPr>
                      </w:pPr>
                    </w:p>
                    <w:p w:rsidR="00DB1FFC" w:rsidRPr="004C3EBA" w:rsidRDefault="00DB1FFC" w:rsidP="00F555D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Divya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 Nama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Krithis</w:t>
                      </w:r>
                      <w:proofErr w:type="spellEnd"/>
                    </w:p>
                    <w:p w:rsidR="00DB1FFC" w:rsidRPr="004C3EBA" w:rsidRDefault="00DB1FFC" w:rsidP="00F555D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Utsava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Sampradaya</w:t>
                      </w:r>
                      <w:proofErr w:type="spellEnd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Krithis</w:t>
                      </w:r>
                      <w:proofErr w:type="spellEnd"/>
                    </w:p>
                    <w:p w:rsidR="00DB1FFC" w:rsidRPr="004C3EBA" w:rsidRDefault="00DB1FFC" w:rsidP="00F555DB">
                      <w:pPr>
                        <w:jc w:val="center"/>
                        <w:rPr>
                          <w:color w:val="0000FF"/>
                          <w:sz w:val="32"/>
                          <w:szCs w:val="32"/>
                        </w:rPr>
                      </w:pPr>
                      <w:proofErr w:type="spellStart"/>
                      <w:r w:rsidRPr="004C3EBA"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</w:rPr>
                        <w:t>Arathi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1FFC">
        <w:rPr>
          <w:b/>
          <w:bCs/>
          <w:iCs/>
          <w:sz w:val="28"/>
          <w:szCs w:val="28"/>
          <w:u w:val="single"/>
          <w:lang w:val="en"/>
        </w:rPr>
        <w:t>2:0</w:t>
      </w:r>
      <w:r w:rsidR="000F6094" w:rsidRPr="004C3EBA">
        <w:rPr>
          <w:b/>
          <w:bCs/>
          <w:iCs/>
          <w:sz w:val="28"/>
          <w:szCs w:val="28"/>
          <w:u w:val="single"/>
          <w:lang w:val="en"/>
        </w:rPr>
        <w:t>0</w:t>
      </w:r>
      <w:r w:rsidR="0060774F" w:rsidRPr="004C3EBA">
        <w:rPr>
          <w:b/>
          <w:bCs/>
          <w:iCs/>
          <w:sz w:val="28"/>
          <w:szCs w:val="28"/>
          <w:u w:val="single"/>
          <w:lang w:val="en"/>
        </w:rPr>
        <w:t xml:space="preserve"> PM - </w:t>
      </w:r>
      <w:r w:rsidR="00DB1FFC">
        <w:rPr>
          <w:b/>
          <w:bCs/>
          <w:iCs/>
          <w:sz w:val="28"/>
          <w:szCs w:val="28"/>
          <w:u w:val="single"/>
          <w:lang w:val="en"/>
        </w:rPr>
        <w:t>4:0</w:t>
      </w:r>
      <w:r w:rsidR="009D3CD4" w:rsidRPr="004C3EBA">
        <w:rPr>
          <w:b/>
          <w:bCs/>
          <w:iCs/>
          <w:sz w:val="28"/>
          <w:szCs w:val="28"/>
          <w:u w:val="single"/>
          <w:lang w:val="en"/>
        </w:rPr>
        <w:t>0 PM</w:t>
      </w:r>
    </w:p>
    <w:sectPr w:rsidR="001410B5" w:rsidRPr="004C3EBA" w:rsidSect="002256B3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musicNotes" w:sz="10" w:space="24" w:color="3366FF"/>
        <w:left w:val="musicNotes" w:sz="10" w:space="24" w:color="3366FF"/>
        <w:bottom w:val="musicNotes" w:sz="10" w:space="24" w:color="3366FF"/>
        <w:right w:val="musicNotes" w:sz="10" w:space="24" w:color="3366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FFC" w:rsidRDefault="00DB1FFC">
      <w:r>
        <w:separator/>
      </w:r>
    </w:p>
  </w:endnote>
  <w:endnote w:type="continuationSeparator" w:id="0">
    <w:p w:rsidR="00DB1FFC" w:rsidRDefault="00DB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FFC" w:rsidRDefault="00DB1FFC" w:rsidP="000810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B1FFC" w:rsidRDefault="00DB1F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FFC" w:rsidRDefault="00DB1FFC" w:rsidP="000810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0683">
      <w:rPr>
        <w:rStyle w:val="PageNumber"/>
        <w:noProof/>
      </w:rPr>
      <w:t>1</w:t>
    </w:r>
    <w:r>
      <w:rPr>
        <w:rStyle w:val="PageNumber"/>
      </w:rPr>
      <w:fldChar w:fldCharType="end"/>
    </w:r>
  </w:p>
  <w:p w:rsidR="00DB1FFC" w:rsidRDefault="00DB1F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FFC" w:rsidRDefault="00DB1FFC">
      <w:r>
        <w:separator/>
      </w:r>
    </w:p>
  </w:footnote>
  <w:footnote w:type="continuationSeparator" w:id="0">
    <w:p w:rsidR="00DB1FFC" w:rsidRDefault="00DB1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08B2"/>
    <w:multiLevelType w:val="hybridMultilevel"/>
    <w:tmpl w:val="70D2B1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E6"/>
    <w:rsid w:val="0000568B"/>
    <w:rsid w:val="000112EC"/>
    <w:rsid w:val="00020FA5"/>
    <w:rsid w:val="00026ACD"/>
    <w:rsid w:val="00040DE9"/>
    <w:rsid w:val="00042BAC"/>
    <w:rsid w:val="000441FE"/>
    <w:rsid w:val="00044DA1"/>
    <w:rsid w:val="00045069"/>
    <w:rsid w:val="00046894"/>
    <w:rsid w:val="00047BCE"/>
    <w:rsid w:val="000516D8"/>
    <w:rsid w:val="00052383"/>
    <w:rsid w:val="00064901"/>
    <w:rsid w:val="000743F9"/>
    <w:rsid w:val="000763A0"/>
    <w:rsid w:val="0007704F"/>
    <w:rsid w:val="00081023"/>
    <w:rsid w:val="00084FB0"/>
    <w:rsid w:val="00090683"/>
    <w:rsid w:val="000911A8"/>
    <w:rsid w:val="0009222F"/>
    <w:rsid w:val="000952AD"/>
    <w:rsid w:val="000970A0"/>
    <w:rsid w:val="000A399E"/>
    <w:rsid w:val="000A48FE"/>
    <w:rsid w:val="000A68E1"/>
    <w:rsid w:val="000A78A7"/>
    <w:rsid w:val="000B55C2"/>
    <w:rsid w:val="000C6269"/>
    <w:rsid w:val="000D3027"/>
    <w:rsid w:val="000D329E"/>
    <w:rsid w:val="000D78BC"/>
    <w:rsid w:val="000F388F"/>
    <w:rsid w:val="000F6094"/>
    <w:rsid w:val="000F66CA"/>
    <w:rsid w:val="000F7897"/>
    <w:rsid w:val="0010508A"/>
    <w:rsid w:val="00105568"/>
    <w:rsid w:val="00105A98"/>
    <w:rsid w:val="001122EE"/>
    <w:rsid w:val="00113996"/>
    <w:rsid w:val="00113A76"/>
    <w:rsid w:val="00113E37"/>
    <w:rsid w:val="00113EDF"/>
    <w:rsid w:val="001240A1"/>
    <w:rsid w:val="00127721"/>
    <w:rsid w:val="00127F88"/>
    <w:rsid w:val="001343D2"/>
    <w:rsid w:val="001410B5"/>
    <w:rsid w:val="00141403"/>
    <w:rsid w:val="00141730"/>
    <w:rsid w:val="00143B4B"/>
    <w:rsid w:val="001608D1"/>
    <w:rsid w:val="00167D0D"/>
    <w:rsid w:val="001708C6"/>
    <w:rsid w:val="00176A1C"/>
    <w:rsid w:val="00176B8A"/>
    <w:rsid w:val="00180686"/>
    <w:rsid w:val="001932E0"/>
    <w:rsid w:val="00193A9D"/>
    <w:rsid w:val="00194F0F"/>
    <w:rsid w:val="001A033B"/>
    <w:rsid w:val="001A23AB"/>
    <w:rsid w:val="001A29ED"/>
    <w:rsid w:val="001A3713"/>
    <w:rsid w:val="001B3D65"/>
    <w:rsid w:val="001B3DA3"/>
    <w:rsid w:val="001B435A"/>
    <w:rsid w:val="001B540B"/>
    <w:rsid w:val="001B63B0"/>
    <w:rsid w:val="001B6A99"/>
    <w:rsid w:val="001C07C8"/>
    <w:rsid w:val="001C4FAB"/>
    <w:rsid w:val="001C640B"/>
    <w:rsid w:val="001D67EB"/>
    <w:rsid w:val="001E37A7"/>
    <w:rsid w:val="001E59D9"/>
    <w:rsid w:val="001E5D91"/>
    <w:rsid w:val="001E7E1B"/>
    <w:rsid w:val="001F3ABD"/>
    <w:rsid w:val="001F60FC"/>
    <w:rsid w:val="001F6647"/>
    <w:rsid w:val="00200664"/>
    <w:rsid w:val="00206130"/>
    <w:rsid w:val="00212477"/>
    <w:rsid w:val="00212A25"/>
    <w:rsid w:val="00212ACE"/>
    <w:rsid w:val="00214CF5"/>
    <w:rsid w:val="00222F7E"/>
    <w:rsid w:val="00223786"/>
    <w:rsid w:val="002256B3"/>
    <w:rsid w:val="00226AEB"/>
    <w:rsid w:val="0023240A"/>
    <w:rsid w:val="002337D3"/>
    <w:rsid w:val="002376EB"/>
    <w:rsid w:val="002415FE"/>
    <w:rsid w:val="002459F0"/>
    <w:rsid w:val="00252B31"/>
    <w:rsid w:val="002533A0"/>
    <w:rsid w:val="00253780"/>
    <w:rsid w:val="0025510C"/>
    <w:rsid w:val="002615BF"/>
    <w:rsid w:val="00270C60"/>
    <w:rsid w:val="0028537B"/>
    <w:rsid w:val="0029159F"/>
    <w:rsid w:val="002962D3"/>
    <w:rsid w:val="00296646"/>
    <w:rsid w:val="002A0D93"/>
    <w:rsid w:val="002A0EB7"/>
    <w:rsid w:val="002A29E6"/>
    <w:rsid w:val="002A4C82"/>
    <w:rsid w:val="002B3DA3"/>
    <w:rsid w:val="002B4438"/>
    <w:rsid w:val="002D400E"/>
    <w:rsid w:val="002D7AE2"/>
    <w:rsid w:val="002E068E"/>
    <w:rsid w:val="002E10CC"/>
    <w:rsid w:val="002E3D20"/>
    <w:rsid w:val="002E4F08"/>
    <w:rsid w:val="002E6611"/>
    <w:rsid w:val="002E7AA1"/>
    <w:rsid w:val="002F22BF"/>
    <w:rsid w:val="002F2E26"/>
    <w:rsid w:val="002F3BDA"/>
    <w:rsid w:val="002F4061"/>
    <w:rsid w:val="002F4793"/>
    <w:rsid w:val="002F75D6"/>
    <w:rsid w:val="0031000D"/>
    <w:rsid w:val="003100A0"/>
    <w:rsid w:val="003218EF"/>
    <w:rsid w:val="00330B19"/>
    <w:rsid w:val="00330FA2"/>
    <w:rsid w:val="00331569"/>
    <w:rsid w:val="0034360E"/>
    <w:rsid w:val="0034513C"/>
    <w:rsid w:val="00346182"/>
    <w:rsid w:val="00346A40"/>
    <w:rsid w:val="00346D77"/>
    <w:rsid w:val="0035011E"/>
    <w:rsid w:val="00353611"/>
    <w:rsid w:val="00354F5C"/>
    <w:rsid w:val="003601F8"/>
    <w:rsid w:val="003666AF"/>
    <w:rsid w:val="00374223"/>
    <w:rsid w:val="00375216"/>
    <w:rsid w:val="00380383"/>
    <w:rsid w:val="003820BE"/>
    <w:rsid w:val="003836AE"/>
    <w:rsid w:val="00386741"/>
    <w:rsid w:val="00393BF2"/>
    <w:rsid w:val="00395CD7"/>
    <w:rsid w:val="00397405"/>
    <w:rsid w:val="003A2040"/>
    <w:rsid w:val="003A3259"/>
    <w:rsid w:val="003A4092"/>
    <w:rsid w:val="003A5BAD"/>
    <w:rsid w:val="003A6C05"/>
    <w:rsid w:val="003A7EFD"/>
    <w:rsid w:val="003B485C"/>
    <w:rsid w:val="003C4F67"/>
    <w:rsid w:val="003C6106"/>
    <w:rsid w:val="003D6CA9"/>
    <w:rsid w:val="003E307B"/>
    <w:rsid w:val="003F388D"/>
    <w:rsid w:val="003F543E"/>
    <w:rsid w:val="003F750C"/>
    <w:rsid w:val="003F7A34"/>
    <w:rsid w:val="003F7DA5"/>
    <w:rsid w:val="004024DB"/>
    <w:rsid w:val="00403127"/>
    <w:rsid w:val="00406E88"/>
    <w:rsid w:val="0041450A"/>
    <w:rsid w:val="00420DD2"/>
    <w:rsid w:val="00427363"/>
    <w:rsid w:val="00427EA7"/>
    <w:rsid w:val="004306B4"/>
    <w:rsid w:val="004312D3"/>
    <w:rsid w:val="00431C7F"/>
    <w:rsid w:val="0043390B"/>
    <w:rsid w:val="00437C2C"/>
    <w:rsid w:val="00442ABC"/>
    <w:rsid w:val="004452DE"/>
    <w:rsid w:val="00454B80"/>
    <w:rsid w:val="004602B0"/>
    <w:rsid w:val="00463A5C"/>
    <w:rsid w:val="00463D28"/>
    <w:rsid w:val="0046404C"/>
    <w:rsid w:val="004672CA"/>
    <w:rsid w:val="00470EC4"/>
    <w:rsid w:val="004846E8"/>
    <w:rsid w:val="0048682D"/>
    <w:rsid w:val="00491053"/>
    <w:rsid w:val="00491DEA"/>
    <w:rsid w:val="004A1DBB"/>
    <w:rsid w:val="004A3045"/>
    <w:rsid w:val="004B2FF1"/>
    <w:rsid w:val="004C3B9A"/>
    <w:rsid w:val="004C3EBA"/>
    <w:rsid w:val="004C647E"/>
    <w:rsid w:val="004C77F0"/>
    <w:rsid w:val="004D0247"/>
    <w:rsid w:val="004D0C3C"/>
    <w:rsid w:val="004D246C"/>
    <w:rsid w:val="004D63A4"/>
    <w:rsid w:val="004D6A8D"/>
    <w:rsid w:val="004E214E"/>
    <w:rsid w:val="004E72EB"/>
    <w:rsid w:val="004F3252"/>
    <w:rsid w:val="004F71BC"/>
    <w:rsid w:val="00505F1E"/>
    <w:rsid w:val="00515406"/>
    <w:rsid w:val="005202B4"/>
    <w:rsid w:val="00521636"/>
    <w:rsid w:val="0052194E"/>
    <w:rsid w:val="00521D00"/>
    <w:rsid w:val="0053023F"/>
    <w:rsid w:val="0053658F"/>
    <w:rsid w:val="00541025"/>
    <w:rsid w:val="00541493"/>
    <w:rsid w:val="00543451"/>
    <w:rsid w:val="00551675"/>
    <w:rsid w:val="0055221E"/>
    <w:rsid w:val="00561928"/>
    <w:rsid w:val="00564CFC"/>
    <w:rsid w:val="00570165"/>
    <w:rsid w:val="005732B6"/>
    <w:rsid w:val="005774DE"/>
    <w:rsid w:val="005779E6"/>
    <w:rsid w:val="00586B7F"/>
    <w:rsid w:val="0059566D"/>
    <w:rsid w:val="005975D0"/>
    <w:rsid w:val="005B3204"/>
    <w:rsid w:val="005B466F"/>
    <w:rsid w:val="005C0575"/>
    <w:rsid w:val="005C1DBD"/>
    <w:rsid w:val="005C386D"/>
    <w:rsid w:val="005C49FA"/>
    <w:rsid w:val="005C4BAB"/>
    <w:rsid w:val="005C4FD5"/>
    <w:rsid w:val="005C6D15"/>
    <w:rsid w:val="005C7B10"/>
    <w:rsid w:val="005D155B"/>
    <w:rsid w:val="005D1F3C"/>
    <w:rsid w:val="005D2540"/>
    <w:rsid w:val="005F2718"/>
    <w:rsid w:val="005F61DE"/>
    <w:rsid w:val="00603190"/>
    <w:rsid w:val="00605D7A"/>
    <w:rsid w:val="00607731"/>
    <w:rsid w:val="0060774F"/>
    <w:rsid w:val="006138A8"/>
    <w:rsid w:val="006161BF"/>
    <w:rsid w:val="00623D34"/>
    <w:rsid w:val="006259D3"/>
    <w:rsid w:val="00627B75"/>
    <w:rsid w:val="00632116"/>
    <w:rsid w:val="00635900"/>
    <w:rsid w:val="00635F2B"/>
    <w:rsid w:val="006361C4"/>
    <w:rsid w:val="0064446B"/>
    <w:rsid w:val="00644A01"/>
    <w:rsid w:val="00646776"/>
    <w:rsid w:val="006475E5"/>
    <w:rsid w:val="00650255"/>
    <w:rsid w:val="0066445F"/>
    <w:rsid w:val="006673E8"/>
    <w:rsid w:val="00667AFB"/>
    <w:rsid w:val="00672F68"/>
    <w:rsid w:val="006730A1"/>
    <w:rsid w:val="00676AF0"/>
    <w:rsid w:val="006849D0"/>
    <w:rsid w:val="0069142F"/>
    <w:rsid w:val="006920EA"/>
    <w:rsid w:val="006922B8"/>
    <w:rsid w:val="00693B56"/>
    <w:rsid w:val="00693EFA"/>
    <w:rsid w:val="006B7F68"/>
    <w:rsid w:val="006C593D"/>
    <w:rsid w:val="006D64B6"/>
    <w:rsid w:val="006E151C"/>
    <w:rsid w:val="006E1C2B"/>
    <w:rsid w:val="006E25B6"/>
    <w:rsid w:val="00702C4A"/>
    <w:rsid w:val="0070332C"/>
    <w:rsid w:val="00716389"/>
    <w:rsid w:val="00720748"/>
    <w:rsid w:val="00721BC0"/>
    <w:rsid w:val="00721DC0"/>
    <w:rsid w:val="0072450C"/>
    <w:rsid w:val="0073179A"/>
    <w:rsid w:val="00731C02"/>
    <w:rsid w:val="00744426"/>
    <w:rsid w:val="007506FD"/>
    <w:rsid w:val="00771404"/>
    <w:rsid w:val="0077161C"/>
    <w:rsid w:val="00773168"/>
    <w:rsid w:val="0078315B"/>
    <w:rsid w:val="007868B3"/>
    <w:rsid w:val="00786AE9"/>
    <w:rsid w:val="00786E87"/>
    <w:rsid w:val="00787E8D"/>
    <w:rsid w:val="007914F4"/>
    <w:rsid w:val="00792296"/>
    <w:rsid w:val="00792C19"/>
    <w:rsid w:val="007A381A"/>
    <w:rsid w:val="007A41A8"/>
    <w:rsid w:val="007B3141"/>
    <w:rsid w:val="007B4CA8"/>
    <w:rsid w:val="007B5D51"/>
    <w:rsid w:val="007C174B"/>
    <w:rsid w:val="007C2D5D"/>
    <w:rsid w:val="007C5B50"/>
    <w:rsid w:val="007D0FB7"/>
    <w:rsid w:val="007D154B"/>
    <w:rsid w:val="007D58F3"/>
    <w:rsid w:val="007E6912"/>
    <w:rsid w:val="007F7CB5"/>
    <w:rsid w:val="00800429"/>
    <w:rsid w:val="008011DD"/>
    <w:rsid w:val="0080191F"/>
    <w:rsid w:val="0080288C"/>
    <w:rsid w:val="008049F2"/>
    <w:rsid w:val="00806F19"/>
    <w:rsid w:val="00806F39"/>
    <w:rsid w:val="00807872"/>
    <w:rsid w:val="008144A4"/>
    <w:rsid w:val="00814DB2"/>
    <w:rsid w:val="0081782A"/>
    <w:rsid w:val="0082459A"/>
    <w:rsid w:val="00834F1F"/>
    <w:rsid w:val="008468D7"/>
    <w:rsid w:val="00853A2A"/>
    <w:rsid w:val="00853E33"/>
    <w:rsid w:val="00853E34"/>
    <w:rsid w:val="008559C1"/>
    <w:rsid w:val="00855B3C"/>
    <w:rsid w:val="00857F70"/>
    <w:rsid w:val="008612C6"/>
    <w:rsid w:val="00863CF2"/>
    <w:rsid w:val="00866E9E"/>
    <w:rsid w:val="0086744F"/>
    <w:rsid w:val="00872B2C"/>
    <w:rsid w:val="00875941"/>
    <w:rsid w:val="00876B88"/>
    <w:rsid w:val="00876F3D"/>
    <w:rsid w:val="008923A4"/>
    <w:rsid w:val="00897C97"/>
    <w:rsid w:val="008A01AA"/>
    <w:rsid w:val="008A08E2"/>
    <w:rsid w:val="008A22B3"/>
    <w:rsid w:val="008A2605"/>
    <w:rsid w:val="008A4D28"/>
    <w:rsid w:val="008A5BE5"/>
    <w:rsid w:val="008B1BBB"/>
    <w:rsid w:val="008B3EEA"/>
    <w:rsid w:val="008B4E96"/>
    <w:rsid w:val="008C25E6"/>
    <w:rsid w:val="008C6755"/>
    <w:rsid w:val="008D131E"/>
    <w:rsid w:val="008D64C1"/>
    <w:rsid w:val="008E2969"/>
    <w:rsid w:val="008E34BE"/>
    <w:rsid w:val="008E37F0"/>
    <w:rsid w:val="008F2360"/>
    <w:rsid w:val="008F529F"/>
    <w:rsid w:val="008F6B06"/>
    <w:rsid w:val="008F707A"/>
    <w:rsid w:val="008F7F4D"/>
    <w:rsid w:val="00905005"/>
    <w:rsid w:val="00906029"/>
    <w:rsid w:val="009123C8"/>
    <w:rsid w:val="0091513F"/>
    <w:rsid w:val="00921557"/>
    <w:rsid w:val="0092428C"/>
    <w:rsid w:val="00927418"/>
    <w:rsid w:val="00931FED"/>
    <w:rsid w:val="009324F5"/>
    <w:rsid w:val="00936223"/>
    <w:rsid w:val="00937CED"/>
    <w:rsid w:val="009453B0"/>
    <w:rsid w:val="00950B5E"/>
    <w:rsid w:val="00950C48"/>
    <w:rsid w:val="00952241"/>
    <w:rsid w:val="00961E41"/>
    <w:rsid w:val="00962141"/>
    <w:rsid w:val="0096431B"/>
    <w:rsid w:val="0096505E"/>
    <w:rsid w:val="00970F33"/>
    <w:rsid w:val="009800C3"/>
    <w:rsid w:val="00980A9F"/>
    <w:rsid w:val="009823A5"/>
    <w:rsid w:val="00984A13"/>
    <w:rsid w:val="0098764A"/>
    <w:rsid w:val="00993952"/>
    <w:rsid w:val="009A20D2"/>
    <w:rsid w:val="009A404E"/>
    <w:rsid w:val="009A55A4"/>
    <w:rsid w:val="009B0AF8"/>
    <w:rsid w:val="009B2EB7"/>
    <w:rsid w:val="009B35B8"/>
    <w:rsid w:val="009B486C"/>
    <w:rsid w:val="009B6DA1"/>
    <w:rsid w:val="009C12B4"/>
    <w:rsid w:val="009C2DD4"/>
    <w:rsid w:val="009D3CD4"/>
    <w:rsid w:val="009E3D13"/>
    <w:rsid w:val="009E5042"/>
    <w:rsid w:val="009E5E1A"/>
    <w:rsid w:val="009E679F"/>
    <w:rsid w:val="009E67A7"/>
    <w:rsid w:val="009F057A"/>
    <w:rsid w:val="009F336E"/>
    <w:rsid w:val="00A0185D"/>
    <w:rsid w:val="00A13B4E"/>
    <w:rsid w:val="00A154FD"/>
    <w:rsid w:val="00A15972"/>
    <w:rsid w:val="00A31125"/>
    <w:rsid w:val="00A45185"/>
    <w:rsid w:val="00A45727"/>
    <w:rsid w:val="00A52EC9"/>
    <w:rsid w:val="00A55940"/>
    <w:rsid w:val="00A57147"/>
    <w:rsid w:val="00A64056"/>
    <w:rsid w:val="00A645F1"/>
    <w:rsid w:val="00A71788"/>
    <w:rsid w:val="00A75BF0"/>
    <w:rsid w:val="00A82B7E"/>
    <w:rsid w:val="00A844DC"/>
    <w:rsid w:val="00A92960"/>
    <w:rsid w:val="00A95F58"/>
    <w:rsid w:val="00AB0CA3"/>
    <w:rsid w:val="00AB74AB"/>
    <w:rsid w:val="00AC2F07"/>
    <w:rsid w:val="00AC6D68"/>
    <w:rsid w:val="00AC7EE7"/>
    <w:rsid w:val="00AD4CDA"/>
    <w:rsid w:val="00AE5257"/>
    <w:rsid w:val="00AE63CB"/>
    <w:rsid w:val="00AE75D0"/>
    <w:rsid w:val="00AF2073"/>
    <w:rsid w:val="00AF52C3"/>
    <w:rsid w:val="00B00912"/>
    <w:rsid w:val="00B063A4"/>
    <w:rsid w:val="00B155FB"/>
    <w:rsid w:val="00B23933"/>
    <w:rsid w:val="00B2501E"/>
    <w:rsid w:val="00B26013"/>
    <w:rsid w:val="00B32749"/>
    <w:rsid w:val="00B329C0"/>
    <w:rsid w:val="00B33481"/>
    <w:rsid w:val="00B33E04"/>
    <w:rsid w:val="00B34B72"/>
    <w:rsid w:val="00B367AC"/>
    <w:rsid w:val="00B40EC4"/>
    <w:rsid w:val="00B41532"/>
    <w:rsid w:val="00B42A02"/>
    <w:rsid w:val="00B43FD1"/>
    <w:rsid w:val="00B51770"/>
    <w:rsid w:val="00B52665"/>
    <w:rsid w:val="00B57954"/>
    <w:rsid w:val="00B60F71"/>
    <w:rsid w:val="00B628EC"/>
    <w:rsid w:val="00B62BC0"/>
    <w:rsid w:val="00B70A7D"/>
    <w:rsid w:val="00B7354E"/>
    <w:rsid w:val="00B81D29"/>
    <w:rsid w:val="00B81FD3"/>
    <w:rsid w:val="00B82D0E"/>
    <w:rsid w:val="00B85A35"/>
    <w:rsid w:val="00B94308"/>
    <w:rsid w:val="00B95846"/>
    <w:rsid w:val="00B963C0"/>
    <w:rsid w:val="00BA1D20"/>
    <w:rsid w:val="00BB4179"/>
    <w:rsid w:val="00BB5CC5"/>
    <w:rsid w:val="00BB5F2D"/>
    <w:rsid w:val="00BB7944"/>
    <w:rsid w:val="00BC203F"/>
    <w:rsid w:val="00BC3054"/>
    <w:rsid w:val="00BC50F6"/>
    <w:rsid w:val="00BD06F2"/>
    <w:rsid w:val="00BD2F4A"/>
    <w:rsid w:val="00BD42F9"/>
    <w:rsid w:val="00BE44DF"/>
    <w:rsid w:val="00BE77AB"/>
    <w:rsid w:val="00BF01ED"/>
    <w:rsid w:val="00C1400B"/>
    <w:rsid w:val="00C163C2"/>
    <w:rsid w:val="00C176ED"/>
    <w:rsid w:val="00C2266E"/>
    <w:rsid w:val="00C24FA1"/>
    <w:rsid w:val="00C25ECF"/>
    <w:rsid w:val="00C27882"/>
    <w:rsid w:val="00C30213"/>
    <w:rsid w:val="00C34140"/>
    <w:rsid w:val="00C37AF3"/>
    <w:rsid w:val="00C42D92"/>
    <w:rsid w:val="00C46068"/>
    <w:rsid w:val="00C46D40"/>
    <w:rsid w:val="00C51060"/>
    <w:rsid w:val="00C52C5C"/>
    <w:rsid w:val="00C61A66"/>
    <w:rsid w:val="00C64B83"/>
    <w:rsid w:val="00C6551F"/>
    <w:rsid w:val="00C71B36"/>
    <w:rsid w:val="00C71FB5"/>
    <w:rsid w:val="00C72F50"/>
    <w:rsid w:val="00C759D5"/>
    <w:rsid w:val="00C8455C"/>
    <w:rsid w:val="00C9014F"/>
    <w:rsid w:val="00C9051F"/>
    <w:rsid w:val="00C90AEE"/>
    <w:rsid w:val="00C913B4"/>
    <w:rsid w:val="00C9775E"/>
    <w:rsid w:val="00CA199D"/>
    <w:rsid w:val="00CA205F"/>
    <w:rsid w:val="00CA3C2E"/>
    <w:rsid w:val="00CA45CA"/>
    <w:rsid w:val="00CA5356"/>
    <w:rsid w:val="00CB4771"/>
    <w:rsid w:val="00CB5BC7"/>
    <w:rsid w:val="00CC06BB"/>
    <w:rsid w:val="00CC5624"/>
    <w:rsid w:val="00CD5BF2"/>
    <w:rsid w:val="00CE01EE"/>
    <w:rsid w:val="00CE5152"/>
    <w:rsid w:val="00CE5BC6"/>
    <w:rsid w:val="00CF1C0D"/>
    <w:rsid w:val="00CF23E4"/>
    <w:rsid w:val="00CF25EE"/>
    <w:rsid w:val="00CF5BF8"/>
    <w:rsid w:val="00CF7785"/>
    <w:rsid w:val="00D043E7"/>
    <w:rsid w:val="00D06CD6"/>
    <w:rsid w:val="00D07655"/>
    <w:rsid w:val="00D112F8"/>
    <w:rsid w:val="00D13D1C"/>
    <w:rsid w:val="00D17C77"/>
    <w:rsid w:val="00D20F1C"/>
    <w:rsid w:val="00D2623B"/>
    <w:rsid w:val="00D274ED"/>
    <w:rsid w:val="00D35AA8"/>
    <w:rsid w:val="00D43105"/>
    <w:rsid w:val="00D44467"/>
    <w:rsid w:val="00D50F91"/>
    <w:rsid w:val="00D529BE"/>
    <w:rsid w:val="00D544EA"/>
    <w:rsid w:val="00D756A7"/>
    <w:rsid w:val="00D76D45"/>
    <w:rsid w:val="00D77AE9"/>
    <w:rsid w:val="00D86D7C"/>
    <w:rsid w:val="00D978DE"/>
    <w:rsid w:val="00DA372A"/>
    <w:rsid w:val="00DA7344"/>
    <w:rsid w:val="00DA7DCB"/>
    <w:rsid w:val="00DB19AF"/>
    <w:rsid w:val="00DB1FFC"/>
    <w:rsid w:val="00DB5F93"/>
    <w:rsid w:val="00DC26B1"/>
    <w:rsid w:val="00DC4F38"/>
    <w:rsid w:val="00DC72D6"/>
    <w:rsid w:val="00DC7F45"/>
    <w:rsid w:val="00DD183D"/>
    <w:rsid w:val="00DD3F68"/>
    <w:rsid w:val="00DD5BB2"/>
    <w:rsid w:val="00DE25DD"/>
    <w:rsid w:val="00DE30FB"/>
    <w:rsid w:val="00DE7402"/>
    <w:rsid w:val="00DE78C4"/>
    <w:rsid w:val="00DF1E04"/>
    <w:rsid w:val="00DF2F9C"/>
    <w:rsid w:val="00DF5556"/>
    <w:rsid w:val="00E01F60"/>
    <w:rsid w:val="00E025DC"/>
    <w:rsid w:val="00E07FF6"/>
    <w:rsid w:val="00E147F3"/>
    <w:rsid w:val="00E20431"/>
    <w:rsid w:val="00E23624"/>
    <w:rsid w:val="00E26AC3"/>
    <w:rsid w:val="00E3133B"/>
    <w:rsid w:val="00E34D0E"/>
    <w:rsid w:val="00E36CFD"/>
    <w:rsid w:val="00E425AA"/>
    <w:rsid w:val="00E533DB"/>
    <w:rsid w:val="00E54BD7"/>
    <w:rsid w:val="00E563EE"/>
    <w:rsid w:val="00E647D0"/>
    <w:rsid w:val="00E6497B"/>
    <w:rsid w:val="00E64E5F"/>
    <w:rsid w:val="00E67182"/>
    <w:rsid w:val="00E70BBF"/>
    <w:rsid w:val="00E7433C"/>
    <w:rsid w:val="00E7552A"/>
    <w:rsid w:val="00E81C14"/>
    <w:rsid w:val="00E912AA"/>
    <w:rsid w:val="00E91A40"/>
    <w:rsid w:val="00E93233"/>
    <w:rsid w:val="00E937D2"/>
    <w:rsid w:val="00E941F2"/>
    <w:rsid w:val="00E94F82"/>
    <w:rsid w:val="00EA3AD2"/>
    <w:rsid w:val="00EA41A4"/>
    <w:rsid w:val="00EA4575"/>
    <w:rsid w:val="00EA4D99"/>
    <w:rsid w:val="00EB3211"/>
    <w:rsid w:val="00EB43E4"/>
    <w:rsid w:val="00EB44D9"/>
    <w:rsid w:val="00EC0C11"/>
    <w:rsid w:val="00EC291F"/>
    <w:rsid w:val="00EC3E58"/>
    <w:rsid w:val="00EC4E78"/>
    <w:rsid w:val="00ED1D1B"/>
    <w:rsid w:val="00ED53DF"/>
    <w:rsid w:val="00ED54F0"/>
    <w:rsid w:val="00EE2629"/>
    <w:rsid w:val="00EE52DB"/>
    <w:rsid w:val="00EE6512"/>
    <w:rsid w:val="00EE7001"/>
    <w:rsid w:val="00EF2604"/>
    <w:rsid w:val="00EF4149"/>
    <w:rsid w:val="00EF4A82"/>
    <w:rsid w:val="00EF5E51"/>
    <w:rsid w:val="00F01487"/>
    <w:rsid w:val="00F01B64"/>
    <w:rsid w:val="00F101B0"/>
    <w:rsid w:val="00F1147C"/>
    <w:rsid w:val="00F14E8A"/>
    <w:rsid w:val="00F15B9D"/>
    <w:rsid w:val="00F311EC"/>
    <w:rsid w:val="00F36002"/>
    <w:rsid w:val="00F42929"/>
    <w:rsid w:val="00F445AC"/>
    <w:rsid w:val="00F51E66"/>
    <w:rsid w:val="00F53E02"/>
    <w:rsid w:val="00F555DB"/>
    <w:rsid w:val="00F63582"/>
    <w:rsid w:val="00F643E6"/>
    <w:rsid w:val="00F707D1"/>
    <w:rsid w:val="00F7347B"/>
    <w:rsid w:val="00F8464D"/>
    <w:rsid w:val="00F9572A"/>
    <w:rsid w:val="00F95BBC"/>
    <w:rsid w:val="00FA5E99"/>
    <w:rsid w:val="00FB001D"/>
    <w:rsid w:val="00FB1C4E"/>
    <w:rsid w:val="00FB4A97"/>
    <w:rsid w:val="00FC1FB2"/>
    <w:rsid w:val="00FC5E55"/>
    <w:rsid w:val="00FD5ABE"/>
    <w:rsid w:val="00FD64C4"/>
    <w:rsid w:val="00FE494F"/>
    <w:rsid w:val="00FE49C9"/>
    <w:rsid w:val="00FE60D6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5:docId w15:val="{E667FC62-C4D3-4D4A-8C56-FC53F58A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1F"/>
    <w:rPr>
      <w:color w:val="000000"/>
      <w:kern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i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5D1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DE78C4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rsid w:val="00081023"/>
  </w:style>
  <w:style w:type="paragraph" w:styleId="BalloonText">
    <w:name w:val="Balloon Text"/>
    <w:basedOn w:val="Normal"/>
    <w:link w:val="BalloonTextChar"/>
    <w:rsid w:val="00C71B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1B36"/>
    <w:rPr>
      <w:rFonts w:ascii="Tahoma" w:hAnsi="Tahoma" w:cs="Tahoma"/>
      <w:color w:val="000000"/>
      <w:kern w:val="28"/>
      <w:sz w:val="16"/>
      <w:szCs w:val="16"/>
    </w:rPr>
  </w:style>
  <w:style w:type="character" w:customStyle="1" w:styleId="Heading2Char">
    <w:name w:val="Heading 2 Char"/>
    <w:link w:val="Heading2"/>
    <w:rsid w:val="00570165"/>
    <w:rPr>
      <w:color w:val="000000"/>
      <w:kern w:val="28"/>
      <w:sz w:val="32"/>
    </w:rPr>
  </w:style>
  <w:style w:type="character" w:customStyle="1" w:styleId="apple-converted-space">
    <w:name w:val="apple-converted-space"/>
    <w:basedOn w:val="DefaultParagraphFont"/>
    <w:rsid w:val="00F7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5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9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1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AMAGA\Aradhana%202014\Participants%20list%202014_Sequence%20final_2-14-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57CE-ACB6-478B-95A8-317BE7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Participants list 2014_Sequence final_2-14-14.dot</Template>
  <TotalTime>616</TotalTime>
  <Pages>8</Pages>
  <Words>558</Words>
  <Characters>3437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ORC Macro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Rengarajan, Kalpana</dc:creator>
  <cp:lastModifiedBy>Rengarajan, Kalpana</cp:lastModifiedBy>
  <cp:revision>60</cp:revision>
  <cp:lastPrinted>2017-02-10T21:31:00Z</cp:lastPrinted>
  <dcterms:created xsi:type="dcterms:W3CDTF">2018-02-06T23:12:00Z</dcterms:created>
  <dcterms:modified xsi:type="dcterms:W3CDTF">2018-02-12T22:30:00Z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719219734</vt:i4>
  </property>
  <property fmtid="{D5CDD505-2E9C-101B-9397-08002B2CF9AE}" pid="3" name="_EmailSubject">
    <vt:lpwstr/>
  </property>
  <property fmtid="{D5CDD505-2E9C-101B-9397-08002B2CF9AE}" pid="4" name="_AuthorEmail">
    <vt:lpwstr>Bhuvana.Sukumar@orcmacro.com</vt:lpwstr>
  </property>
  <property fmtid="{D5CDD505-2E9C-101B-9397-08002B2CF9AE}" pid="5" name="_AuthorEmailDisplayName">
    <vt:lpwstr>Bhuvana.Sukumar</vt:lpwstr>
  </property>
  <property fmtid="{D5CDD505-2E9C-101B-9397-08002B2CF9AE}" pid="6" name="_ReviewingToolsShownOnce">
    <vt:lpwstr/>
  </property>
</Properties>
</file>